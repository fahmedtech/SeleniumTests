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Pr="00A2754C" w:rsidRDefault="00AC7EE7" w:rsidP="00A2754C">
      <w:pPr>
        <w:pStyle w:val="NoSpacing"/>
        <w:rPr>
          <w:rFonts w:ascii="Times New Roman" w:hAnsi="Times New Roman" w:cs="Times New Roman"/>
        </w:rPr>
      </w:pPr>
      <w:bookmarkStart w:id="0" w:name="_GoBack"/>
      <w:bookmarkEnd w:id="0"/>
      <w:r w:rsidRPr="00A2754C">
        <w:rPr>
          <w:rFonts w:ascii="Times New Roman" w:hAnsi="Times New Roman" w:cs="Times New Roman"/>
        </w:rPr>
        <w:t>Sadaf Ahmed</w:t>
      </w:r>
    </w:p>
    <w:p w:rsidR="00E614DD" w:rsidRPr="00A2754C" w:rsidRDefault="00AC7EE7" w:rsidP="00A2754C">
      <w:pPr>
        <w:pStyle w:val="NoSpacing"/>
        <w:rPr>
          <w:rFonts w:ascii="Times New Roman" w:hAnsi="Times New Roman" w:cs="Times New Roman"/>
        </w:rPr>
      </w:pPr>
      <w:r w:rsidRPr="00A2754C">
        <w:rPr>
          <w:rFonts w:ascii="Times New Roman" w:hAnsi="Times New Roman" w:cs="Times New Roman"/>
        </w:rPr>
        <w:t>Dr. Helen Doss</w:t>
      </w:r>
    </w:p>
    <w:p w:rsidR="00E614DD" w:rsidRPr="00A2754C" w:rsidRDefault="00AC7EE7" w:rsidP="00A2754C">
      <w:pPr>
        <w:pStyle w:val="NoSpacing"/>
        <w:rPr>
          <w:rFonts w:ascii="Times New Roman" w:hAnsi="Times New Roman" w:cs="Times New Roman"/>
        </w:rPr>
      </w:pPr>
      <w:r w:rsidRPr="00A2754C">
        <w:rPr>
          <w:rFonts w:ascii="Times New Roman" w:hAnsi="Times New Roman" w:cs="Times New Roman"/>
        </w:rPr>
        <w:t>English 102</w:t>
      </w:r>
    </w:p>
    <w:p w:rsidR="00E614DD" w:rsidRPr="00A2754C" w:rsidRDefault="00AC7EE7" w:rsidP="00A2754C">
      <w:pPr>
        <w:pStyle w:val="NoSpacing"/>
        <w:rPr>
          <w:rFonts w:ascii="Times New Roman" w:hAnsi="Times New Roman" w:cs="Times New Roman"/>
        </w:rPr>
      </w:pPr>
      <w:r w:rsidRPr="00A2754C">
        <w:rPr>
          <w:rFonts w:ascii="Times New Roman" w:hAnsi="Times New Roman" w:cs="Times New Roman"/>
        </w:rPr>
        <w:t>16 Nov. 2017</w:t>
      </w:r>
    </w:p>
    <w:p w:rsidR="003425CF" w:rsidRPr="00A2754C" w:rsidRDefault="00AC7EE7" w:rsidP="00A2754C">
      <w:pPr>
        <w:pStyle w:val="NormalWeb"/>
        <w:shd w:val="clear" w:color="auto" w:fill="FFFFFF"/>
        <w:jc w:val="center"/>
      </w:pPr>
      <w:r w:rsidRPr="00A2754C">
        <w:t>Option:1 Hate and Racism</w:t>
      </w:r>
    </w:p>
    <w:p w:rsidR="00111D1B" w:rsidRPr="00A2754C" w:rsidRDefault="003425CF" w:rsidP="00A2754C">
      <w:pPr>
        <w:pStyle w:val="NormalWeb"/>
        <w:shd w:val="clear" w:color="auto" w:fill="FFFFFF"/>
        <w:jc w:val="both"/>
      </w:pPr>
      <w:r w:rsidRPr="00A2754C">
        <w:tab/>
      </w:r>
      <w:r w:rsidR="00AC7EE7" w:rsidRPr="00A2754C">
        <w:t xml:space="preserve">I chose option:1 Revising and Extending because I formerly was interested in my old </w:t>
      </w:r>
      <w:r w:rsidR="00532DF7" w:rsidRPr="00A2754C">
        <w:t>topic,</w:t>
      </w:r>
      <w:r w:rsidR="00AC7EE7" w:rsidRPr="00A2754C">
        <w:t xml:space="preserve"> so I wanted to research </w:t>
      </w:r>
      <w:r w:rsidR="00532DF7" w:rsidRPr="00A2754C">
        <w:t xml:space="preserve">more about the issue to </w:t>
      </w:r>
      <w:r w:rsidR="00111D1B" w:rsidRPr="00A2754C">
        <w:t>gain</w:t>
      </w:r>
      <w:r w:rsidR="00532DF7" w:rsidRPr="00A2754C">
        <w:t xml:space="preserve"> more knowledge through the film </w:t>
      </w:r>
      <w:r w:rsidR="00111D1B" w:rsidRPr="00A2754C">
        <w:t>subject. Finding out more information about this topic was going to not only help aid me for my paper based on some information from my previous topic, however it will help me understand and comprehend more about it to add more interesting modern</w:t>
      </w:r>
      <w:r w:rsidR="00E07EC5" w:rsidRPr="00A2754C">
        <w:t xml:space="preserve"> cultural aspect examples to it. The ways I plan t</w:t>
      </w:r>
      <w:r w:rsidR="000141A0" w:rsidRPr="00A2754C">
        <w:t>o balance my evidence among the</w:t>
      </w:r>
      <w:r w:rsidR="00E07EC5" w:rsidRPr="00A2754C">
        <w:t xml:space="preserve"> appeals by</w:t>
      </w:r>
      <w:r w:rsidR="000141A0" w:rsidRPr="00A2754C">
        <w:t xml:space="preserve"> giving examples of the information</w:t>
      </w:r>
      <w:r w:rsidR="00E07EC5" w:rsidRPr="00A2754C">
        <w:t xml:space="preserve"> that will present </w:t>
      </w:r>
      <w:r w:rsidR="00E07EC5" w:rsidRPr="00A2754C">
        <w:rPr>
          <w:i/>
        </w:rPr>
        <w:t>Kairos</w:t>
      </w:r>
      <w:r w:rsidR="00E07EC5" w:rsidRPr="00A2754C">
        <w:t xml:space="preserve"> by telling the audience what they already know about racism and hate, what it is. </w:t>
      </w:r>
      <w:r w:rsidR="00E07EC5" w:rsidRPr="00A2754C">
        <w:rPr>
          <w:i/>
        </w:rPr>
        <w:t xml:space="preserve">Logos </w:t>
      </w:r>
      <w:r w:rsidR="00E07EC5" w:rsidRPr="00A2754C">
        <w:t xml:space="preserve">by giving some facts and evidence of the topic. </w:t>
      </w:r>
      <w:r w:rsidR="00E07EC5" w:rsidRPr="00A2754C">
        <w:rPr>
          <w:i/>
        </w:rPr>
        <w:t>Pathos</w:t>
      </w:r>
      <w:r w:rsidR="00E07EC5" w:rsidRPr="00A2754C">
        <w:t xml:space="preserve"> by illustrating emotions of the people who have been through or going through it, and last but not least </w:t>
      </w:r>
      <w:r w:rsidR="00025027" w:rsidRPr="00A2754C">
        <w:rPr>
          <w:i/>
        </w:rPr>
        <w:t>e</w:t>
      </w:r>
      <w:r w:rsidR="00E07EC5" w:rsidRPr="00A2754C">
        <w:rPr>
          <w:i/>
        </w:rPr>
        <w:t xml:space="preserve">thos </w:t>
      </w:r>
      <w:r w:rsidR="000141A0" w:rsidRPr="00A2754C">
        <w:t>which will present</w:t>
      </w:r>
      <w:r w:rsidR="00E07EC5" w:rsidRPr="00A2754C">
        <w:t xml:space="preserve"> the authors credibility. </w:t>
      </w:r>
      <w:r w:rsidR="00111D1B" w:rsidRPr="00A2754C">
        <w:t xml:space="preserve">The things I distinguish in my hypothesis will determine </w:t>
      </w:r>
      <w:r w:rsidR="00F24ECE" w:rsidRPr="00A2754C">
        <w:t>whether t</w:t>
      </w:r>
      <w:r w:rsidR="00111D1B" w:rsidRPr="00A2754C">
        <w:t xml:space="preserve">he U.S. government </w:t>
      </w:r>
      <w:r w:rsidR="00F24ECE" w:rsidRPr="00A2754C">
        <w:t xml:space="preserve">should get involved in this issue because the current issue is a dilemma, i.e., election of 2017, shooting in Las Vegas. </w:t>
      </w:r>
      <w:r w:rsidR="00435FC5" w:rsidRPr="00A2754C">
        <w:t>Furthermore</w:t>
      </w:r>
      <w:r w:rsidR="00F24ECE" w:rsidRPr="00A2754C">
        <w:t xml:space="preserve">, the U.S. should get involved in this matter of problem because society has grown, we went to civil war, we had protests, everything has changed since centuries. </w:t>
      </w:r>
      <w:r w:rsidR="00435FC5" w:rsidRPr="00A2754C">
        <w:t>We need to be more open-minded towards the diversity of different color, culture, and race. It affects man</w:t>
      </w:r>
      <w:r w:rsidR="00025027" w:rsidRPr="00A2754C">
        <w:t>y</w:t>
      </w:r>
      <w:r w:rsidR="00435FC5" w:rsidRPr="00A2754C">
        <w:t xml:space="preserve"> people in America, young children get bullied at school because of their ethnicity. Even adults are being harassed at work, walking</w:t>
      </w:r>
      <w:r w:rsidR="00025027" w:rsidRPr="00A2754C">
        <w:t xml:space="preserve"> home</w:t>
      </w:r>
      <w:r w:rsidR="00435FC5" w:rsidRPr="00A2754C">
        <w:t>,</w:t>
      </w:r>
      <w:r w:rsidR="00025027" w:rsidRPr="00A2754C">
        <w:t xml:space="preserve"> and</w:t>
      </w:r>
      <w:r w:rsidR="00435FC5" w:rsidRPr="00A2754C">
        <w:t xml:space="preserve"> getting in fights when it comes to racism and hate. People </w:t>
      </w:r>
      <w:r w:rsidRPr="00A2754C">
        <w:t xml:space="preserve">lose their jobs which later affects their families, and poverty is one of the big topics, also low-income communities. The </w:t>
      </w:r>
      <w:r w:rsidR="008624C7" w:rsidRPr="00A2754C">
        <w:t xml:space="preserve">U.S. </w:t>
      </w:r>
      <w:r w:rsidRPr="00A2754C">
        <w:t xml:space="preserve">should get involved by expanding </w:t>
      </w:r>
      <w:r w:rsidRPr="00A2754C">
        <w:lastRenderedPageBreak/>
        <w:t xml:space="preserve">to utilize laws and regulations, petitioning and assimilating public onion and improving the society’s matter of contention, e.g., schools, churches, and community </w:t>
      </w:r>
      <w:r w:rsidR="00025027" w:rsidRPr="00A2754C">
        <w:t>organism</w:t>
      </w:r>
      <w:r w:rsidR="00E03F37" w:rsidRPr="00A2754C">
        <w:t xml:space="preserve"> </w:t>
      </w:r>
      <w:r w:rsidR="00B57D9A" w:rsidRPr="00A2754C">
        <w:t>actions</w:t>
      </w:r>
      <w:r w:rsidRPr="00A2754C">
        <w:t>, etc.</w:t>
      </w:r>
      <w:r w:rsidR="00435FC5" w:rsidRPr="00A2754C">
        <w:t xml:space="preserve"> </w:t>
      </w:r>
      <w:r w:rsidR="00B57D9A" w:rsidRPr="00A2754C">
        <w:t xml:space="preserve">The United States is a multicultural nation, where all types of race and cultures are denoted in America. </w:t>
      </w:r>
      <w:r w:rsidR="002E0045" w:rsidRPr="00A2754C">
        <w:t>Racism and hate</w:t>
      </w:r>
      <w:r w:rsidR="00B57D9A" w:rsidRPr="00A2754C">
        <w:t xml:space="preserve"> have always been the most discussed topics when it comes to society problems. Racism and hate</w:t>
      </w:r>
      <w:r w:rsidR="002E0045" w:rsidRPr="00A2754C">
        <w:t xml:space="preserve"> is the belief that one race or culture is essentially superior</w:t>
      </w:r>
      <w:r w:rsidR="00E03F37" w:rsidRPr="00A2754C">
        <w:t xml:space="preserve"> to another</w:t>
      </w:r>
      <w:r w:rsidR="00B57D9A" w:rsidRPr="00A2754C">
        <w:t xml:space="preserve"> as well as generally to dislike someone intensely, feeling the extreme hostility toward. </w:t>
      </w:r>
    </w:p>
    <w:p w:rsidR="003425CF" w:rsidRPr="00A2754C" w:rsidRDefault="003425CF" w:rsidP="00A2754C">
      <w:pPr>
        <w:pStyle w:val="NormalWeb"/>
        <w:shd w:val="clear" w:color="auto" w:fill="FFFFFF"/>
        <w:jc w:val="both"/>
      </w:pPr>
      <w:r w:rsidRPr="00A2754C">
        <w:t xml:space="preserve">The questions that I </w:t>
      </w:r>
      <w:r w:rsidR="000F1F87" w:rsidRPr="00A2754C">
        <w:t>hope to answer are:</w:t>
      </w:r>
    </w:p>
    <w:p w:rsidR="000F1F87" w:rsidRPr="00A2754C" w:rsidRDefault="000F1F87" w:rsidP="00A2754C">
      <w:pPr>
        <w:pStyle w:val="NormalWeb"/>
        <w:numPr>
          <w:ilvl w:val="0"/>
          <w:numId w:val="27"/>
        </w:numPr>
        <w:shd w:val="clear" w:color="auto" w:fill="FFFFFF"/>
        <w:jc w:val="both"/>
      </w:pPr>
      <w:r w:rsidRPr="00A2754C">
        <w:t>Is there a difference between racism and hate?</w:t>
      </w:r>
    </w:p>
    <w:p w:rsidR="000F1F87" w:rsidRPr="00A2754C" w:rsidRDefault="000F1F87" w:rsidP="00A2754C">
      <w:pPr>
        <w:pStyle w:val="NormalWeb"/>
        <w:numPr>
          <w:ilvl w:val="0"/>
          <w:numId w:val="27"/>
        </w:numPr>
        <w:shd w:val="clear" w:color="auto" w:fill="FFFFFF"/>
        <w:jc w:val="center"/>
      </w:pPr>
      <w:r w:rsidRPr="00A2754C">
        <w:t>Is there a change that we can come up with the people who in the 20</w:t>
      </w:r>
      <w:r w:rsidRPr="00A2754C">
        <w:rPr>
          <w:vertAlign w:val="superscript"/>
        </w:rPr>
        <w:t>th</w:t>
      </w:r>
      <w:r w:rsidRPr="00A2754C">
        <w:t xml:space="preserve"> century have the mentality of racism and hate towards the people of ethnicity?</w:t>
      </w:r>
    </w:p>
    <w:p w:rsidR="00025027" w:rsidRPr="00A2754C" w:rsidRDefault="00025027" w:rsidP="00A2754C">
      <w:pPr>
        <w:pStyle w:val="NormalWeb"/>
        <w:numPr>
          <w:ilvl w:val="0"/>
          <w:numId w:val="27"/>
        </w:numPr>
        <w:shd w:val="clear" w:color="auto" w:fill="FFFFFF"/>
      </w:pPr>
      <w:r w:rsidRPr="00A2754C">
        <w:t>Is racism and hate big issue in the U.S.?</w:t>
      </w:r>
    </w:p>
    <w:p w:rsidR="00025027" w:rsidRPr="00A2754C" w:rsidRDefault="000F1F87" w:rsidP="00A2754C">
      <w:pPr>
        <w:pStyle w:val="NormalWeb"/>
        <w:numPr>
          <w:ilvl w:val="0"/>
          <w:numId w:val="27"/>
        </w:numPr>
        <w:shd w:val="clear" w:color="auto" w:fill="FFFFFF"/>
        <w:jc w:val="both"/>
      </w:pPr>
      <w:r w:rsidRPr="00A2754C">
        <w:t>Is there a connection between hate and race, culture, religion?</w:t>
      </w:r>
    </w:p>
    <w:p w:rsidR="000F1F87" w:rsidRPr="00A2754C" w:rsidRDefault="000F1F87" w:rsidP="00A2754C">
      <w:pPr>
        <w:pStyle w:val="NormalWeb"/>
        <w:numPr>
          <w:ilvl w:val="0"/>
          <w:numId w:val="27"/>
        </w:numPr>
        <w:shd w:val="clear" w:color="auto" w:fill="FFFFFF"/>
        <w:jc w:val="both"/>
      </w:pPr>
      <w:r w:rsidRPr="00A2754C">
        <w:t>What can U.S. consumers do to solve this issue and knowledge the society of America about how wrong frame of mind some of the people in this world has?</w:t>
      </w:r>
    </w:p>
    <w:p w:rsidR="000F1F87" w:rsidRPr="00A2754C" w:rsidRDefault="002E0045" w:rsidP="00A2754C">
      <w:pPr>
        <w:pStyle w:val="NormalWeb"/>
        <w:numPr>
          <w:ilvl w:val="0"/>
          <w:numId w:val="27"/>
        </w:numPr>
        <w:shd w:val="clear" w:color="auto" w:fill="FFFFFF"/>
        <w:jc w:val="both"/>
      </w:pPr>
      <w:r w:rsidRPr="00A2754C">
        <w:t>Where is racism and hate most common?</w:t>
      </w:r>
    </w:p>
    <w:p w:rsidR="002E0045" w:rsidRPr="00A2754C" w:rsidRDefault="002E0045" w:rsidP="00A2754C">
      <w:pPr>
        <w:pStyle w:val="NormalWeb"/>
        <w:numPr>
          <w:ilvl w:val="0"/>
          <w:numId w:val="27"/>
        </w:numPr>
        <w:shd w:val="clear" w:color="auto" w:fill="FFFFFF"/>
        <w:jc w:val="both"/>
      </w:pPr>
      <w:r w:rsidRPr="00A2754C">
        <w:t>Why should I/my audience care about racism and hate?</w:t>
      </w:r>
    </w:p>
    <w:p w:rsidR="00AC7EE7" w:rsidRPr="00A2754C" w:rsidRDefault="000141A0" w:rsidP="00A2754C">
      <w:pPr>
        <w:pStyle w:val="NormalWeb"/>
        <w:shd w:val="clear" w:color="auto" w:fill="FFFFFF"/>
        <w:jc w:val="both"/>
        <w:rPr>
          <w:rFonts w:eastAsia="Times New Roman"/>
          <w:bdr w:val="none" w:sz="0" w:space="0" w:color="auto" w:frame="1"/>
          <w:lang w:eastAsia="en-US"/>
        </w:rPr>
      </w:pPr>
      <w:r w:rsidRPr="00A2754C">
        <w:t>My final thou</w:t>
      </w:r>
      <w:r w:rsidRPr="00A2754C">
        <w:rPr>
          <w:rFonts w:eastAsia="Times New Roman"/>
          <w:bdr w:val="none" w:sz="0" w:space="0" w:color="auto" w:frame="1"/>
          <w:lang w:eastAsia="en-US"/>
        </w:rPr>
        <w:t>ghts and/or questions about the goals of the assignment are:</w:t>
      </w:r>
    </w:p>
    <w:p w:rsidR="000141A0" w:rsidRPr="00A2754C" w:rsidRDefault="000141A0" w:rsidP="00A2754C">
      <w:pPr>
        <w:pStyle w:val="NormalWeb"/>
        <w:shd w:val="clear" w:color="auto" w:fill="FFFFFF"/>
        <w:jc w:val="both"/>
        <w:rPr>
          <w:rFonts w:eastAsia="Times New Roman"/>
          <w:bdr w:val="none" w:sz="0" w:space="0" w:color="auto" w:frame="1"/>
          <w:lang w:eastAsia="en-US"/>
        </w:rPr>
      </w:pPr>
      <w:r w:rsidRPr="00A2754C">
        <w:rPr>
          <w:rFonts w:eastAsia="Times New Roman"/>
          <w:bdr w:val="none" w:sz="0" w:space="0" w:color="auto" w:frame="1"/>
          <w:lang w:eastAsia="en-US"/>
        </w:rPr>
        <w:t xml:space="preserve">I like this assignment because it caught my </w:t>
      </w:r>
      <w:r w:rsidR="00025027" w:rsidRPr="00A2754C">
        <w:rPr>
          <w:rFonts w:eastAsia="Times New Roman"/>
          <w:bdr w:val="none" w:sz="0" w:space="0" w:color="auto" w:frame="1"/>
          <w:lang w:eastAsia="en-US"/>
        </w:rPr>
        <w:t>attention,</w:t>
      </w:r>
      <w:r w:rsidRPr="00A2754C">
        <w:rPr>
          <w:rFonts w:eastAsia="Times New Roman"/>
          <w:bdr w:val="none" w:sz="0" w:space="0" w:color="auto" w:frame="1"/>
          <w:lang w:eastAsia="en-US"/>
        </w:rPr>
        <w:t xml:space="preserve"> so I hope I achieve all my answers to the questions. Some questions that I am still not sure about are:</w:t>
      </w:r>
    </w:p>
    <w:p w:rsidR="000141A0" w:rsidRPr="00A2754C" w:rsidRDefault="000141A0" w:rsidP="00A2754C">
      <w:pPr>
        <w:pStyle w:val="NormalWeb"/>
        <w:numPr>
          <w:ilvl w:val="0"/>
          <w:numId w:val="24"/>
        </w:numPr>
        <w:shd w:val="clear" w:color="auto" w:fill="FFFFFF"/>
        <w:jc w:val="both"/>
      </w:pPr>
      <w:r w:rsidRPr="00A2754C">
        <w:t>What society is involved in this mental process?</w:t>
      </w:r>
    </w:p>
    <w:p w:rsidR="000141A0" w:rsidRPr="00A2754C" w:rsidRDefault="000141A0" w:rsidP="00A2754C">
      <w:pPr>
        <w:pStyle w:val="NormalWeb"/>
        <w:numPr>
          <w:ilvl w:val="0"/>
          <w:numId w:val="24"/>
        </w:numPr>
        <w:shd w:val="clear" w:color="auto" w:fill="FFFFFF"/>
        <w:jc w:val="both"/>
      </w:pPr>
      <w:r w:rsidRPr="00A2754C">
        <w:t>Why does racism and hate still exists in our society?</w:t>
      </w:r>
    </w:p>
    <w:p w:rsidR="000141A0" w:rsidRPr="00A2754C" w:rsidRDefault="000141A0" w:rsidP="00A2754C">
      <w:pPr>
        <w:pStyle w:val="NormalWeb"/>
        <w:numPr>
          <w:ilvl w:val="0"/>
          <w:numId w:val="24"/>
        </w:numPr>
        <w:shd w:val="clear" w:color="auto" w:fill="FFFFFF"/>
        <w:jc w:val="both"/>
      </w:pPr>
      <w:r w:rsidRPr="00A2754C">
        <w:t>How much racism</w:t>
      </w:r>
      <w:r w:rsidR="00025027" w:rsidRPr="00A2754C">
        <w:t xml:space="preserve"> and hate</w:t>
      </w:r>
      <w:r w:rsidRPr="00A2754C">
        <w:t xml:space="preserve"> </w:t>
      </w:r>
      <w:r w:rsidR="00025027" w:rsidRPr="00A2754C">
        <w:t>are</w:t>
      </w:r>
      <w:r w:rsidRPr="00A2754C">
        <w:t xml:space="preserve"> there in U.S.?</w:t>
      </w:r>
    </w:p>
    <w:p w:rsidR="000141A0" w:rsidRPr="00A2754C" w:rsidRDefault="000141A0" w:rsidP="00A2754C">
      <w:pPr>
        <w:pStyle w:val="NormalWeb"/>
        <w:numPr>
          <w:ilvl w:val="0"/>
          <w:numId w:val="24"/>
        </w:numPr>
        <w:shd w:val="clear" w:color="auto" w:fill="FFFFFF"/>
        <w:jc w:val="both"/>
      </w:pPr>
      <w:r w:rsidRPr="00A2754C">
        <w:t xml:space="preserve">Will </w:t>
      </w:r>
      <w:r w:rsidR="00025027" w:rsidRPr="00A2754C">
        <w:t xml:space="preserve">racism and hate ever to disappear? </w:t>
      </w:r>
    </w:p>
    <w:p w:rsidR="00025027" w:rsidRPr="00A2754C" w:rsidRDefault="00025027" w:rsidP="00A2754C">
      <w:pPr>
        <w:pStyle w:val="NormalWeb"/>
        <w:numPr>
          <w:ilvl w:val="0"/>
          <w:numId w:val="24"/>
        </w:numPr>
        <w:shd w:val="clear" w:color="auto" w:fill="FFFFFF"/>
        <w:jc w:val="both"/>
      </w:pPr>
      <w:r w:rsidRPr="00A2754C">
        <w:lastRenderedPageBreak/>
        <w:t>What races do people mostly discriminate against?</w:t>
      </w:r>
    </w:p>
    <w:p w:rsidR="00025027" w:rsidRPr="00A2754C" w:rsidRDefault="00025027" w:rsidP="00A2754C">
      <w:pPr>
        <w:pStyle w:val="NormalWeb"/>
        <w:numPr>
          <w:ilvl w:val="0"/>
          <w:numId w:val="24"/>
        </w:numPr>
        <w:shd w:val="clear" w:color="auto" w:fill="FFFFFF"/>
        <w:jc w:val="both"/>
      </w:pPr>
      <w:r w:rsidRPr="00A2754C">
        <w:t>Is racism and hate “taught”?</w:t>
      </w:r>
    </w:p>
    <w:p w:rsidR="00A2754C" w:rsidRDefault="00025027" w:rsidP="00A2754C">
      <w:pPr>
        <w:pStyle w:val="NormalWeb"/>
        <w:numPr>
          <w:ilvl w:val="0"/>
          <w:numId w:val="24"/>
        </w:numPr>
        <w:shd w:val="clear" w:color="auto" w:fill="FFFFFF"/>
        <w:jc w:val="both"/>
      </w:pPr>
      <w:r w:rsidRPr="00A2754C">
        <w:t>What are causes of racism and hate?</w:t>
      </w:r>
    </w:p>
    <w:p w:rsidR="00A2754C" w:rsidRDefault="00A2754C" w:rsidP="00A2754C">
      <w:pPr>
        <w:pStyle w:val="NormalWeb"/>
        <w:shd w:val="clear" w:color="auto" w:fill="FFFFFF"/>
        <w:jc w:val="both"/>
      </w:pPr>
    </w:p>
    <w:p w:rsidR="00A2754C" w:rsidRDefault="00A2754C" w:rsidP="00A2754C">
      <w:pPr>
        <w:pStyle w:val="NormalWeb"/>
        <w:shd w:val="clear" w:color="auto" w:fill="FFFFFF"/>
        <w:jc w:val="both"/>
      </w:pPr>
    </w:p>
    <w:p w:rsidR="00A2754C" w:rsidRDefault="00A2754C" w:rsidP="00A2754C">
      <w:pPr>
        <w:pStyle w:val="NormalWeb"/>
        <w:shd w:val="clear" w:color="auto" w:fill="FFFFFF"/>
        <w:jc w:val="both"/>
      </w:pPr>
    </w:p>
    <w:p w:rsidR="00A2754C" w:rsidRDefault="00A2754C" w:rsidP="00A2754C">
      <w:pPr>
        <w:pStyle w:val="NormalWeb"/>
        <w:shd w:val="clear" w:color="auto" w:fill="FFFFFF"/>
        <w:jc w:val="both"/>
      </w:pPr>
    </w:p>
    <w:p w:rsidR="00A2754C" w:rsidRDefault="00A2754C" w:rsidP="00A2754C">
      <w:pPr>
        <w:pStyle w:val="NormalWeb"/>
        <w:shd w:val="clear" w:color="auto" w:fill="FFFFFF"/>
        <w:jc w:val="both"/>
      </w:pPr>
    </w:p>
    <w:p w:rsidR="00A2754C" w:rsidRDefault="00A2754C" w:rsidP="00A2754C">
      <w:pPr>
        <w:pStyle w:val="NormalWeb"/>
        <w:shd w:val="clear" w:color="auto" w:fill="FFFFFF"/>
        <w:jc w:val="both"/>
      </w:pPr>
    </w:p>
    <w:p w:rsidR="00A2754C" w:rsidRDefault="00A2754C" w:rsidP="00A2754C">
      <w:pPr>
        <w:pStyle w:val="NormalWeb"/>
        <w:shd w:val="clear" w:color="auto" w:fill="FFFFFF"/>
        <w:jc w:val="both"/>
      </w:pPr>
    </w:p>
    <w:p w:rsidR="00A2754C" w:rsidRPr="00A2754C" w:rsidRDefault="00A2754C" w:rsidP="00A2754C">
      <w:pPr>
        <w:pStyle w:val="NormalWeb"/>
        <w:shd w:val="clear" w:color="auto" w:fill="FFFFFF"/>
        <w:jc w:val="both"/>
      </w:pPr>
    </w:p>
    <w:p w:rsidR="00306ED6" w:rsidRPr="00A2754C" w:rsidRDefault="00306ED6" w:rsidP="00A2754C">
      <w:pPr>
        <w:tabs>
          <w:tab w:val="left" w:pos="540"/>
        </w:tabs>
        <w:suppressAutoHyphens w:val="0"/>
        <w:ind w:left="180" w:firstLine="0"/>
        <w:rPr>
          <w:rFonts w:ascii="Times New Roman" w:eastAsia="Times New Roman" w:hAnsi="Times New Roman" w:cs="Times New Roman"/>
          <w:lang w:eastAsia="en-US"/>
        </w:rPr>
      </w:pPr>
    </w:p>
    <w:p w:rsidR="00306ED6" w:rsidRDefault="00306ED6" w:rsidP="00A2754C">
      <w:pPr>
        <w:suppressAutoHyphens w:val="0"/>
        <w:ind w:firstLine="0"/>
        <w:rPr>
          <w:rFonts w:ascii="Times New Roman" w:eastAsia="Times New Roman" w:hAnsi="Times New Roman" w:cs="Times New Roman"/>
          <w:lang w:eastAsia="en-US"/>
        </w:rPr>
      </w:pPr>
    </w:p>
    <w:p w:rsidR="00A2754C" w:rsidRDefault="00A2754C" w:rsidP="00A2754C">
      <w:pPr>
        <w:suppressAutoHyphens w:val="0"/>
        <w:ind w:firstLine="0"/>
        <w:rPr>
          <w:rFonts w:ascii="Times New Roman" w:eastAsia="Times New Roman" w:hAnsi="Times New Roman" w:cs="Times New Roman"/>
          <w:lang w:eastAsia="en-US"/>
        </w:rPr>
      </w:pPr>
    </w:p>
    <w:p w:rsidR="00A2754C" w:rsidRDefault="00A2754C" w:rsidP="00A2754C">
      <w:pPr>
        <w:suppressAutoHyphens w:val="0"/>
        <w:ind w:firstLine="0"/>
        <w:rPr>
          <w:rFonts w:ascii="Times New Roman" w:eastAsia="Times New Roman" w:hAnsi="Times New Roman" w:cs="Times New Roman"/>
          <w:lang w:eastAsia="en-US"/>
        </w:rPr>
      </w:pPr>
    </w:p>
    <w:p w:rsidR="00A2754C" w:rsidRDefault="00A2754C" w:rsidP="00A2754C">
      <w:pPr>
        <w:suppressAutoHyphens w:val="0"/>
        <w:ind w:firstLine="0"/>
        <w:rPr>
          <w:rFonts w:ascii="Times New Roman" w:eastAsia="Times New Roman" w:hAnsi="Times New Roman" w:cs="Times New Roman"/>
          <w:lang w:eastAsia="en-US"/>
        </w:rPr>
      </w:pPr>
    </w:p>
    <w:p w:rsidR="00A2754C" w:rsidRDefault="00A2754C" w:rsidP="00A2754C">
      <w:pPr>
        <w:suppressAutoHyphens w:val="0"/>
        <w:ind w:firstLine="0"/>
        <w:rPr>
          <w:rFonts w:ascii="Times New Roman" w:eastAsia="Times New Roman" w:hAnsi="Times New Roman" w:cs="Times New Roman"/>
          <w:lang w:eastAsia="en-US"/>
        </w:rPr>
      </w:pPr>
    </w:p>
    <w:p w:rsidR="00A2754C" w:rsidRDefault="00A2754C" w:rsidP="00A2754C">
      <w:pPr>
        <w:suppressAutoHyphens w:val="0"/>
        <w:ind w:firstLine="0"/>
        <w:rPr>
          <w:rFonts w:ascii="Times New Roman" w:eastAsia="Times New Roman" w:hAnsi="Times New Roman" w:cs="Times New Roman"/>
          <w:lang w:eastAsia="en-US"/>
        </w:rPr>
      </w:pPr>
    </w:p>
    <w:p w:rsidR="00A2754C" w:rsidRDefault="00A2754C" w:rsidP="00A2754C">
      <w:pPr>
        <w:suppressAutoHyphens w:val="0"/>
        <w:ind w:firstLine="0"/>
        <w:rPr>
          <w:rFonts w:ascii="Times New Roman" w:eastAsia="Times New Roman" w:hAnsi="Times New Roman" w:cs="Times New Roman"/>
          <w:lang w:eastAsia="en-US"/>
        </w:rPr>
      </w:pPr>
    </w:p>
    <w:p w:rsidR="00A2754C" w:rsidRDefault="00A2754C" w:rsidP="00A2754C">
      <w:pPr>
        <w:suppressAutoHyphens w:val="0"/>
        <w:ind w:firstLine="0"/>
        <w:rPr>
          <w:rFonts w:ascii="Times New Roman" w:eastAsia="Times New Roman" w:hAnsi="Times New Roman" w:cs="Times New Roman"/>
          <w:lang w:eastAsia="en-US"/>
        </w:rPr>
      </w:pPr>
    </w:p>
    <w:p w:rsidR="00A2754C" w:rsidRDefault="00A2754C" w:rsidP="00A2754C">
      <w:pPr>
        <w:suppressAutoHyphens w:val="0"/>
        <w:ind w:firstLine="0"/>
        <w:rPr>
          <w:rFonts w:ascii="Times New Roman" w:eastAsia="Times New Roman" w:hAnsi="Times New Roman" w:cs="Times New Roman"/>
          <w:lang w:eastAsia="en-US"/>
        </w:rPr>
      </w:pPr>
    </w:p>
    <w:p w:rsidR="00A2754C" w:rsidRDefault="00A2754C" w:rsidP="00A2754C">
      <w:pPr>
        <w:suppressAutoHyphens w:val="0"/>
        <w:ind w:firstLine="0"/>
        <w:rPr>
          <w:rFonts w:ascii="Times New Roman" w:eastAsia="Times New Roman" w:hAnsi="Times New Roman" w:cs="Times New Roman"/>
          <w:lang w:eastAsia="en-US"/>
        </w:rPr>
      </w:pPr>
    </w:p>
    <w:p w:rsidR="00A2754C" w:rsidRPr="00A2754C" w:rsidRDefault="00A2754C" w:rsidP="00A2754C">
      <w:pPr>
        <w:suppressAutoHyphens w:val="0"/>
        <w:ind w:firstLine="0"/>
        <w:rPr>
          <w:rFonts w:ascii="Times New Roman" w:eastAsia="Times New Roman" w:hAnsi="Times New Roman" w:cs="Times New Roman"/>
          <w:lang w:eastAsia="en-US"/>
        </w:rPr>
      </w:pPr>
    </w:p>
    <w:p w:rsidR="00306ED6" w:rsidRPr="00A2754C" w:rsidRDefault="00306ED6" w:rsidP="00A2754C">
      <w:pPr>
        <w:suppressAutoHyphens w:val="0"/>
        <w:ind w:firstLine="0"/>
        <w:jc w:val="center"/>
        <w:rPr>
          <w:rFonts w:ascii="Times New Roman" w:eastAsia="Times New Roman" w:hAnsi="Times New Roman" w:cs="Times New Roman"/>
          <w:lang w:eastAsia="en-US"/>
        </w:rPr>
      </w:pPr>
      <w:r w:rsidRPr="00A2754C">
        <w:rPr>
          <w:rFonts w:ascii="Times New Roman" w:eastAsia="Times New Roman" w:hAnsi="Times New Roman" w:cs="Times New Roman"/>
          <w:lang w:eastAsia="en-US"/>
        </w:rPr>
        <w:lastRenderedPageBreak/>
        <w:t>Works Cited</w:t>
      </w:r>
    </w:p>
    <w:p w:rsidR="0074369C" w:rsidRPr="00A2754C" w:rsidRDefault="004E436D" w:rsidP="00A2754C">
      <w:pPr>
        <w:suppressAutoHyphens w:val="0"/>
        <w:rPr>
          <w:rFonts w:ascii="Times New Roman" w:hAnsi="Times New Roman" w:cs="Times New Roman"/>
          <w:shd w:val="clear" w:color="auto" w:fill="FFE7AF"/>
        </w:rPr>
      </w:pPr>
      <w:r w:rsidRPr="00A2754C">
        <w:rPr>
          <w:rFonts w:ascii="Times New Roman" w:hAnsi="Times New Roman" w:cs="Times New Roman"/>
          <w:shd w:val="clear" w:color="auto" w:fill="FFE7AF"/>
        </w:rPr>
        <w:t>Astor, Maggie. “Dove Drops an Ad Accused of Racism.” </w:t>
      </w:r>
      <w:r w:rsidRPr="00A2754C">
        <w:rPr>
          <w:rFonts w:ascii="Times New Roman" w:hAnsi="Times New Roman" w:cs="Times New Roman"/>
          <w:i/>
          <w:iCs/>
          <w:shd w:val="clear" w:color="auto" w:fill="FFE7AF"/>
        </w:rPr>
        <w:t>The New York Times</w:t>
      </w:r>
      <w:r w:rsidRPr="00A2754C">
        <w:rPr>
          <w:rFonts w:ascii="Times New Roman" w:hAnsi="Times New Roman" w:cs="Times New Roman"/>
          <w:shd w:val="clear" w:color="auto" w:fill="FFE7AF"/>
        </w:rPr>
        <w:t xml:space="preserve">, The New York </w:t>
      </w:r>
      <w:r w:rsidR="00404631" w:rsidRPr="00A2754C">
        <w:rPr>
          <w:rFonts w:ascii="Times New Roman" w:hAnsi="Times New Roman" w:cs="Times New Roman"/>
          <w:shd w:val="clear" w:color="auto" w:fill="FFE7AF"/>
        </w:rPr>
        <w:t xml:space="preserve">  </w:t>
      </w:r>
      <w:r w:rsidR="0074369C" w:rsidRPr="00A2754C">
        <w:rPr>
          <w:rFonts w:ascii="Times New Roman" w:hAnsi="Times New Roman" w:cs="Times New Roman"/>
          <w:shd w:val="clear" w:color="auto" w:fill="FFE7AF"/>
        </w:rPr>
        <w:tab/>
      </w:r>
      <w:r w:rsidR="00404631" w:rsidRPr="00A2754C">
        <w:rPr>
          <w:rFonts w:ascii="Times New Roman" w:hAnsi="Times New Roman" w:cs="Times New Roman"/>
          <w:shd w:val="clear" w:color="auto" w:fill="FFE7AF"/>
        </w:rPr>
        <w:t xml:space="preserve"> </w:t>
      </w:r>
      <w:r w:rsidR="0074369C" w:rsidRPr="00A2754C">
        <w:rPr>
          <w:rFonts w:ascii="Times New Roman" w:hAnsi="Times New Roman" w:cs="Times New Roman"/>
          <w:shd w:val="clear" w:color="auto" w:fill="FFE7AF"/>
        </w:rPr>
        <w:t xml:space="preserve">   </w:t>
      </w:r>
    </w:p>
    <w:p w:rsidR="004E436D" w:rsidRPr="00A2754C" w:rsidRDefault="0074369C" w:rsidP="00A2754C">
      <w:pPr>
        <w:suppressAutoHyphens w:val="0"/>
        <w:ind w:firstLine="0"/>
        <w:rPr>
          <w:rFonts w:ascii="Times New Roman" w:hAnsi="Times New Roman" w:cs="Times New Roman"/>
          <w:shd w:val="clear" w:color="auto" w:fill="FFE7AF"/>
        </w:rPr>
      </w:pPr>
      <w:r w:rsidRPr="00A2754C">
        <w:rPr>
          <w:rFonts w:ascii="Times New Roman" w:hAnsi="Times New Roman" w:cs="Times New Roman"/>
          <w:shd w:val="clear" w:color="auto" w:fill="FFE7AF"/>
        </w:rPr>
        <w:t xml:space="preserve">             </w:t>
      </w:r>
      <w:r w:rsidR="004E436D" w:rsidRPr="00A2754C">
        <w:rPr>
          <w:rFonts w:ascii="Times New Roman" w:hAnsi="Times New Roman" w:cs="Times New Roman"/>
          <w:shd w:val="clear" w:color="auto" w:fill="FFE7AF"/>
        </w:rPr>
        <w:t xml:space="preserve">Times, 8 Oct. 2017, </w:t>
      </w:r>
      <w:hyperlink r:id="rId8" w:history="1">
        <w:r w:rsidR="004E436D" w:rsidRPr="00A2754C">
          <w:rPr>
            <w:rStyle w:val="Hyperlink"/>
            <w:rFonts w:ascii="Times New Roman" w:hAnsi="Times New Roman" w:cs="Times New Roman"/>
            <w:color w:val="auto"/>
            <w:shd w:val="clear" w:color="auto" w:fill="FFE7AF"/>
          </w:rPr>
          <w:t>www.nytimes.com/2017/10/08/business/dove-ad-racist.html</w:t>
        </w:r>
      </w:hyperlink>
      <w:r w:rsidR="004E436D" w:rsidRPr="00A2754C">
        <w:rPr>
          <w:rFonts w:ascii="Times New Roman" w:hAnsi="Times New Roman" w:cs="Times New Roman"/>
          <w:shd w:val="clear" w:color="auto" w:fill="FFE7AF"/>
        </w:rPr>
        <w:t>.</w:t>
      </w:r>
    </w:p>
    <w:p w:rsidR="00404631" w:rsidRPr="00A2754C" w:rsidRDefault="00080E52" w:rsidP="00A2754C">
      <w:pPr>
        <w:tabs>
          <w:tab w:val="left" w:pos="90"/>
          <w:tab w:val="left" w:pos="180"/>
        </w:tabs>
        <w:suppressAutoHyphens w:val="0"/>
        <w:ind w:firstLine="0"/>
        <w:rPr>
          <w:rFonts w:ascii="Times New Roman" w:hAnsi="Times New Roman" w:cs="Times New Roman"/>
          <w:shd w:val="clear" w:color="auto" w:fill="FFE7AF"/>
        </w:rPr>
      </w:pPr>
      <w:r w:rsidRPr="00A2754C">
        <w:rPr>
          <w:rFonts w:ascii="Times New Roman" w:hAnsi="Times New Roman" w:cs="Times New Roman"/>
          <w:shd w:val="clear" w:color="auto" w:fill="FFE7AF"/>
        </w:rPr>
        <w:tab/>
      </w:r>
      <w:r w:rsidRPr="00A2754C">
        <w:rPr>
          <w:rFonts w:ascii="Times New Roman" w:hAnsi="Times New Roman" w:cs="Times New Roman"/>
          <w:shd w:val="clear" w:color="auto" w:fill="FFE7AF"/>
        </w:rPr>
        <w:tab/>
      </w:r>
      <w:r w:rsidRPr="00A2754C">
        <w:rPr>
          <w:rFonts w:ascii="Times New Roman" w:hAnsi="Times New Roman" w:cs="Times New Roman"/>
          <w:shd w:val="clear" w:color="auto" w:fill="FFE7AF"/>
        </w:rPr>
        <w:tab/>
      </w:r>
      <w:r w:rsidR="004E436D" w:rsidRPr="00A2754C">
        <w:rPr>
          <w:rFonts w:ascii="Times New Roman" w:hAnsi="Times New Roman" w:cs="Times New Roman"/>
          <w:shd w:val="clear" w:color="auto" w:fill="FFE7AF"/>
        </w:rPr>
        <w:t>“Watch Full Movies Online For Free.” </w:t>
      </w:r>
      <w:r w:rsidR="004E436D" w:rsidRPr="00A2754C">
        <w:rPr>
          <w:rFonts w:ascii="Times New Roman" w:hAnsi="Times New Roman" w:cs="Times New Roman"/>
          <w:i/>
          <w:iCs/>
          <w:shd w:val="clear" w:color="auto" w:fill="FFE7AF"/>
        </w:rPr>
        <w:t>Watch American History X Online For Free On</w:t>
      </w:r>
      <w:r w:rsidR="00404631" w:rsidRPr="00A2754C">
        <w:rPr>
          <w:rFonts w:ascii="Times New Roman" w:hAnsi="Times New Roman" w:cs="Times New Roman"/>
          <w:i/>
          <w:iCs/>
          <w:shd w:val="clear" w:color="auto" w:fill="FFE7AF"/>
        </w:rPr>
        <w:t xml:space="preserve"> </w:t>
      </w:r>
      <w:r w:rsidR="004E436D" w:rsidRPr="00A2754C">
        <w:rPr>
          <w:rFonts w:ascii="Times New Roman" w:hAnsi="Times New Roman" w:cs="Times New Roman"/>
          <w:i/>
          <w:iCs/>
          <w:shd w:val="clear" w:color="auto" w:fill="FFE7AF"/>
        </w:rPr>
        <w:t xml:space="preserve"> </w:t>
      </w:r>
      <w:r w:rsidR="00404631" w:rsidRPr="00A2754C">
        <w:rPr>
          <w:rFonts w:ascii="Times New Roman" w:hAnsi="Times New Roman" w:cs="Times New Roman"/>
          <w:i/>
          <w:iCs/>
          <w:shd w:val="clear" w:color="auto" w:fill="FFE7AF"/>
        </w:rPr>
        <w:t xml:space="preserve">                </w:t>
      </w:r>
      <w:r w:rsidR="00404631" w:rsidRPr="00A2754C">
        <w:rPr>
          <w:rFonts w:ascii="Times New Roman" w:hAnsi="Times New Roman" w:cs="Times New Roman"/>
          <w:shd w:val="clear" w:color="auto" w:fill="FFE7AF"/>
        </w:rPr>
        <w:t xml:space="preserve">        </w:t>
      </w:r>
    </w:p>
    <w:p w:rsidR="004E436D" w:rsidRPr="00A2754C" w:rsidRDefault="00404631" w:rsidP="00A2754C">
      <w:pPr>
        <w:suppressAutoHyphens w:val="0"/>
        <w:ind w:firstLine="0"/>
        <w:rPr>
          <w:rFonts w:ascii="Times New Roman" w:hAnsi="Times New Roman" w:cs="Times New Roman"/>
          <w:i/>
          <w:iCs/>
          <w:shd w:val="clear" w:color="auto" w:fill="FFE7AF"/>
        </w:rPr>
      </w:pPr>
      <w:r w:rsidRPr="00A2754C">
        <w:rPr>
          <w:rFonts w:ascii="Times New Roman" w:hAnsi="Times New Roman" w:cs="Times New Roman"/>
          <w:shd w:val="clear" w:color="auto" w:fill="FFE7AF"/>
        </w:rPr>
        <w:t xml:space="preserve"> 1</w:t>
      </w:r>
      <w:r w:rsidR="004E436D" w:rsidRPr="00A2754C">
        <w:rPr>
          <w:rFonts w:ascii="Times New Roman" w:hAnsi="Times New Roman" w:cs="Times New Roman"/>
          <w:shd w:val="clear" w:color="auto" w:fill="FFE7AF"/>
        </w:rPr>
        <w:t>23moviesfree.ac/watch/american-history-x-1998-online-free-123movies.html.</w:t>
      </w:r>
    </w:p>
    <w:p w:rsidR="004E436D" w:rsidRPr="00A2754C" w:rsidRDefault="00404631" w:rsidP="00A2754C">
      <w:pPr>
        <w:suppressAutoHyphens w:val="0"/>
        <w:rPr>
          <w:rFonts w:ascii="Times New Roman" w:hAnsi="Times New Roman" w:cs="Times New Roman"/>
          <w:shd w:val="clear" w:color="auto" w:fill="FFE7AF"/>
        </w:rPr>
      </w:pPr>
      <w:r w:rsidRPr="00A2754C">
        <w:rPr>
          <w:rFonts w:ascii="Times New Roman" w:hAnsi="Times New Roman" w:cs="Times New Roman"/>
          <w:shd w:val="clear" w:color="auto" w:fill="FFE7AF"/>
        </w:rPr>
        <w:t>Greg Laden. “Race and Racism Archives.” </w:t>
      </w:r>
      <w:r w:rsidRPr="00A2754C">
        <w:rPr>
          <w:rFonts w:ascii="Times New Roman" w:hAnsi="Times New Roman" w:cs="Times New Roman"/>
          <w:i/>
          <w:iCs/>
          <w:shd w:val="clear" w:color="auto" w:fill="FFE7AF"/>
        </w:rPr>
        <w:t>Greg Laden's Blog</w:t>
      </w:r>
      <w:r w:rsidRPr="00A2754C">
        <w:rPr>
          <w:rFonts w:ascii="Times New Roman" w:hAnsi="Times New Roman" w:cs="Times New Roman"/>
          <w:shd w:val="clear" w:color="auto" w:fill="FFE7AF"/>
        </w:rPr>
        <w:t>, 18 Sept. 2017, gregladen.com /blog/category/race_and_racism/.</w:t>
      </w:r>
    </w:p>
    <w:p w:rsidR="00404631" w:rsidRPr="00A2754C" w:rsidRDefault="00404631" w:rsidP="00A2754C">
      <w:pPr>
        <w:suppressAutoHyphens w:val="0"/>
        <w:rPr>
          <w:rFonts w:ascii="Times New Roman" w:hAnsi="Times New Roman" w:cs="Times New Roman"/>
          <w:shd w:val="clear" w:color="auto" w:fill="FFE7AF"/>
        </w:rPr>
      </w:pPr>
      <w:r w:rsidRPr="00A2754C">
        <w:rPr>
          <w:rFonts w:ascii="Times New Roman" w:hAnsi="Times New Roman" w:cs="Times New Roman"/>
          <w:shd w:val="clear" w:color="auto" w:fill="FFE7AF"/>
        </w:rPr>
        <w:t>Kyriakides, Christopher, Torres, Rodolfo D. “Title: Race Defaced : Paradigms of Pessimism, Politics of Possibility.” </w:t>
      </w:r>
      <w:r w:rsidRPr="00A2754C">
        <w:rPr>
          <w:rFonts w:ascii="Times New Roman" w:hAnsi="Times New Roman" w:cs="Times New Roman"/>
          <w:i/>
          <w:iCs/>
          <w:shd w:val="clear" w:color="auto" w:fill="FFE7AF"/>
        </w:rPr>
        <w:t>Ebscohost.com</w:t>
      </w:r>
      <w:r w:rsidRPr="00A2754C">
        <w:rPr>
          <w:rFonts w:ascii="Times New Roman" w:hAnsi="Times New Roman" w:cs="Times New Roman"/>
          <w:shd w:val="clear" w:color="auto" w:fill="FFE7AF"/>
        </w:rPr>
        <w:t xml:space="preserve">, 2012, web.a.ebscohost.com.ccc.idm.oclc.org/  ehost/ebookviewer/ebook/bmxlYmtfXzcxMzUwMV9fQU41?sid=d8e56d87-50bb-4b6b- </w:t>
      </w:r>
    </w:p>
    <w:p w:rsidR="00404631" w:rsidRPr="00A2754C" w:rsidRDefault="00404631" w:rsidP="00A2754C">
      <w:pPr>
        <w:suppressAutoHyphens w:val="0"/>
        <w:ind w:firstLine="0"/>
        <w:rPr>
          <w:rFonts w:ascii="Times New Roman" w:hAnsi="Times New Roman" w:cs="Times New Roman"/>
          <w:shd w:val="clear" w:color="auto" w:fill="FFE7AF"/>
        </w:rPr>
      </w:pPr>
      <w:r w:rsidRPr="00A2754C">
        <w:rPr>
          <w:rFonts w:ascii="Times New Roman" w:hAnsi="Times New Roman" w:cs="Times New Roman"/>
          <w:shd w:val="clear" w:color="auto" w:fill="FFE7AF"/>
        </w:rPr>
        <w:t>b956-37491b73ea92@sessionmgr4010&amp;vid=1&amp;format=EB&amp;rid=6.</w:t>
      </w:r>
    </w:p>
    <w:p w:rsidR="00404631" w:rsidRPr="00A2754C" w:rsidRDefault="00080E52" w:rsidP="00A2754C">
      <w:pPr>
        <w:tabs>
          <w:tab w:val="left" w:pos="810"/>
        </w:tabs>
        <w:suppressAutoHyphens w:val="0"/>
        <w:ind w:firstLine="0"/>
        <w:rPr>
          <w:rFonts w:ascii="Times New Roman" w:hAnsi="Times New Roman" w:cs="Times New Roman"/>
          <w:shd w:val="clear" w:color="auto" w:fill="FFE7AF"/>
        </w:rPr>
      </w:pPr>
      <w:r w:rsidRPr="00A2754C">
        <w:rPr>
          <w:rFonts w:ascii="Times New Roman" w:hAnsi="Times New Roman" w:cs="Times New Roman"/>
          <w:shd w:val="clear" w:color="auto" w:fill="FFE7AF"/>
        </w:rPr>
        <w:tab/>
      </w:r>
      <w:r w:rsidR="00660434" w:rsidRPr="00A2754C">
        <w:rPr>
          <w:rFonts w:ascii="Times New Roman" w:hAnsi="Times New Roman" w:cs="Times New Roman"/>
          <w:shd w:val="clear" w:color="auto" w:fill="FFE7AF"/>
        </w:rPr>
        <w:t>Hart, Adrian. </w:t>
      </w:r>
      <w:r w:rsidR="00660434" w:rsidRPr="00A2754C">
        <w:rPr>
          <w:rFonts w:ascii="Times New Roman" w:hAnsi="Times New Roman" w:cs="Times New Roman"/>
          <w:i/>
          <w:iCs/>
          <w:shd w:val="clear" w:color="auto" w:fill="FFE7AF"/>
        </w:rPr>
        <w:t>Title: That's Racist!: How the Regulation of Speech and Thought Divides Us All</w:t>
      </w:r>
      <w:r w:rsidR="00660434" w:rsidRPr="00A2754C">
        <w:rPr>
          <w:rFonts w:ascii="Times New Roman" w:hAnsi="Times New Roman" w:cs="Times New Roman"/>
          <w:shd w:val="clear" w:color="auto" w:fill="FFE7AF"/>
        </w:rPr>
        <w:t xml:space="preserve">.          </w:t>
      </w:r>
      <w:r w:rsidR="004263F1" w:rsidRPr="00A2754C">
        <w:rPr>
          <w:rFonts w:ascii="Times New Roman" w:hAnsi="Times New Roman" w:cs="Times New Roman"/>
          <w:shd w:val="clear" w:color="auto" w:fill="FFE7AF"/>
        </w:rPr>
        <w:t xml:space="preserve">   </w:t>
      </w:r>
      <w:r w:rsidR="00660434" w:rsidRPr="00A2754C">
        <w:rPr>
          <w:rFonts w:ascii="Times New Roman" w:hAnsi="Times New Roman" w:cs="Times New Roman"/>
          <w:shd w:val="clear" w:color="auto" w:fill="FFE7AF"/>
        </w:rPr>
        <w:t>2013,web.a.ebscohost.com.ccc.idm.oclc.org/ehost/ebookviewer/ebook/bmxlYmtfXzkyODU4MV9fQU41?sid=ad876da1-3d31-492c-81df-f480dfb1ed99@sessionmgr4006&amp;vid=1&amp;format=EB&amp;rid=15.</w:t>
      </w:r>
    </w:p>
    <w:p w:rsidR="003424D7" w:rsidRPr="00A2754C" w:rsidRDefault="003424D7" w:rsidP="00A2754C">
      <w:pPr>
        <w:suppressAutoHyphens w:val="0"/>
        <w:rPr>
          <w:rFonts w:ascii="Times New Roman" w:hAnsi="Times New Roman" w:cs="Times New Roman"/>
          <w:shd w:val="clear" w:color="auto" w:fill="FFE7AF"/>
        </w:rPr>
      </w:pPr>
      <w:r w:rsidRPr="00A2754C">
        <w:rPr>
          <w:rFonts w:ascii="Times New Roman" w:hAnsi="Times New Roman" w:cs="Times New Roman"/>
          <w:shd w:val="clear" w:color="auto" w:fill="FFE7AF"/>
        </w:rPr>
        <w:t>David Nakamura and Sari Horwitz. “‘Racism is evil,’ Trump says, condemning ‘white supremacists’ and hate groups.” </w:t>
      </w:r>
      <w:r w:rsidRPr="00A2754C">
        <w:rPr>
          <w:rFonts w:ascii="Times New Roman" w:hAnsi="Times New Roman" w:cs="Times New Roman"/>
          <w:i/>
          <w:iCs/>
          <w:shd w:val="clear" w:color="auto" w:fill="FFE7AF"/>
        </w:rPr>
        <w:t>The Washington Post Democracy Dies in Darkness</w:t>
      </w:r>
      <w:r w:rsidR="000B0F58" w:rsidRPr="00A2754C">
        <w:rPr>
          <w:rFonts w:ascii="Times New Roman" w:hAnsi="Times New Roman" w:cs="Times New Roman"/>
          <w:shd w:val="clear" w:color="auto" w:fill="FFE7AF"/>
        </w:rPr>
        <w:t>, www.washingtonpost.gov</w:t>
      </w:r>
      <w:r w:rsidRPr="00A2754C">
        <w:rPr>
          <w:rFonts w:ascii="Times New Roman" w:hAnsi="Times New Roman" w:cs="Times New Roman"/>
          <w:shd w:val="clear" w:color="auto" w:fill="FFE7AF"/>
        </w:rPr>
        <w:t>/politics/racism-is-evil-trump-says-condemning-white-supremacists-and-hate-groups/2017/08/14/0af638a0-810c-11e7-902a-2a9f2d808496_story.html?utm_term=.d69448448e09.</w:t>
      </w:r>
    </w:p>
    <w:p w:rsidR="00C747B8" w:rsidRPr="00A2754C" w:rsidRDefault="00660434" w:rsidP="00A2754C">
      <w:pPr>
        <w:suppressAutoHyphens w:val="0"/>
        <w:ind w:left="-90" w:firstLine="810"/>
        <w:rPr>
          <w:rFonts w:ascii="Times New Roman" w:hAnsi="Times New Roman" w:cs="Times New Roman"/>
          <w:shd w:val="clear" w:color="auto" w:fill="FFE7AF"/>
        </w:rPr>
      </w:pPr>
      <w:r w:rsidRPr="00A2754C">
        <w:rPr>
          <w:rFonts w:ascii="Times New Roman" w:hAnsi="Times New Roman" w:cs="Times New Roman"/>
          <w:shd w:val="clear" w:color="auto" w:fill="FFE7AF"/>
        </w:rPr>
        <w:lastRenderedPageBreak/>
        <w:t>Rod R. Blagojevich, Governor Rocco J. Claps. “Summer of Hate: T h e 1 9 0 8 S p r i n g f i e l d R a c e R i o t.” </w:t>
      </w:r>
      <w:r w:rsidRPr="00A2754C">
        <w:rPr>
          <w:rFonts w:ascii="Times New Roman" w:hAnsi="Times New Roman" w:cs="Times New Roman"/>
          <w:i/>
          <w:iCs/>
          <w:shd w:val="clear" w:color="auto" w:fill="FFE7AF"/>
        </w:rPr>
        <w:t>Www.illinois.gov</w:t>
      </w:r>
      <w:r w:rsidRPr="00A2754C">
        <w:rPr>
          <w:rFonts w:ascii="Times New Roman" w:hAnsi="Times New Roman" w:cs="Times New Roman"/>
          <w:shd w:val="clear" w:color="auto" w:fill="FFE7AF"/>
        </w:rPr>
        <w:t xml:space="preserve">, </w:t>
      </w:r>
      <w:hyperlink r:id="rId9" w:anchor="search=racism" w:history="1">
        <w:r w:rsidR="00C747B8" w:rsidRPr="00A2754C">
          <w:rPr>
            <w:rStyle w:val="Hyperlink"/>
            <w:rFonts w:ascii="Times New Roman" w:hAnsi="Times New Roman" w:cs="Times New Roman"/>
            <w:color w:val="auto"/>
            <w:shd w:val="clear" w:color="auto" w:fill="FFE7AF"/>
          </w:rPr>
          <w:t>www.illinois.gov/dhr/News/Documents/Summer_of_Hate.pdf#search=racism</w:t>
        </w:r>
      </w:hyperlink>
      <w:r w:rsidRPr="00A2754C">
        <w:rPr>
          <w:rFonts w:ascii="Times New Roman" w:hAnsi="Times New Roman" w:cs="Times New Roman"/>
          <w:shd w:val="clear" w:color="auto" w:fill="FFE7AF"/>
        </w:rPr>
        <w:t>.</w:t>
      </w:r>
    </w:p>
    <w:p w:rsidR="00C72067" w:rsidRPr="00A2754C" w:rsidRDefault="004263F1" w:rsidP="00A2754C">
      <w:pPr>
        <w:tabs>
          <w:tab w:val="left" w:pos="3540"/>
        </w:tabs>
        <w:ind w:firstLine="0"/>
        <w:rPr>
          <w:rFonts w:ascii="Times New Roman" w:hAnsi="Times New Roman" w:cs="Times New Roman"/>
        </w:rPr>
      </w:pPr>
      <w:r w:rsidRPr="00A2754C">
        <w:rPr>
          <w:rFonts w:ascii="Times New Roman" w:hAnsi="Times New Roman" w:cs="Times New Roman"/>
        </w:rPr>
        <w:t xml:space="preserve">           </w:t>
      </w:r>
      <w:r w:rsidR="00C72067" w:rsidRPr="00A2754C">
        <w:rPr>
          <w:rFonts w:ascii="Times New Roman" w:hAnsi="Times New Roman" w:cs="Times New Roman"/>
        </w:rPr>
        <w:t>American History X.”</w:t>
      </w:r>
      <w:r w:rsidR="00C72067" w:rsidRPr="00A2754C">
        <w:rPr>
          <w:rFonts w:ascii="Times New Roman" w:hAnsi="Times New Roman" w:cs="Times New Roman"/>
          <w:i/>
        </w:rPr>
        <w:t xml:space="preserve"> Metacritic</w:t>
      </w:r>
      <w:r w:rsidR="00C72067" w:rsidRPr="00A2754C">
        <w:rPr>
          <w:rFonts w:ascii="Times New Roman" w:hAnsi="Times New Roman" w:cs="Times New Roman"/>
        </w:rPr>
        <w:t xml:space="preserve">, 30 Oct. 1998, </w:t>
      </w:r>
      <w:hyperlink r:id="rId10" w:history="1">
        <w:r w:rsidR="00C72067" w:rsidRPr="00A2754C">
          <w:rPr>
            <w:rStyle w:val="Hyperlink"/>
            <w:rFonts w:ascii="Times New Roman" w:hAnsi="Times New Roman" w:cs="Times New Roman"/>
            <w:color w:val="auto"/>
          </w:rPr>
          <w:t>www.metacritic.com/movie/americanhistory-x</w:t>
        </w:r>
      </w:hyperlink>
      <w:r w:rsidR="00C72067" w:rsidRPr="00A2754C">
        <w:rPr>
          <w:rFonts w:ascii="Times New Roman" w:hAnsi="Times New Roman" w:cs="Times New Roman"/>
        </w:rPr>
        <w:t>.</w:t>
      </w:r>
    </w:p>
    <w:p w:rsidR="00C72067" w:rsidRPr="00A2754C" w:rsidRDefault="004263F1" w:rsidP="00A2754C">
      <w:pPr>
        <w:tabs>
          <w:tab w:val="left" w:pos="3540"/>
        </w:tabs>
        <w:ind w:firstLine="0"/>
        <w:rPr>
          <w:rFonts w:ascii="Times New Roman" w:hAnsi="Times New Roman" w:cs="Times New Roman"/>
        </w:rPr>
      </w:pPr>
      <w:r w:rsidRPr="00A2754C">
        <w:rPr>
          <w:rFonts w:ascii="Times New Roman" w:hAnsi="Times New Roman" w:cs="Times New Roman"/>
        </w:rPr>
        <w:t xml:space="preserve">           </w:t>
      </w:r>
      <w:r w:rsidR="00C72067" w:rsidRPr="00A2754C">
        <w:rPr>
          <w:rFonts w:ascii="Times New Roman" w:hAnsi="Times New Roman" w:cs="Times New Roman"/>
        </w:rPr>
        <w:t xml:space="preserve">Berardinelli, James. “American History X.” </w:t>
      </w:r>
      <w:r w:rsidR="00C72067" w:rsidRPr="00A2754C">
        <w:rPr>
          <w:rFonts w:ascii="Times New Roman" w:hAnsi="Times New Roman" w:cs="Times New Roman"/>
          <w:i/>
        </w:rPr>
        <w:t>Reelviews Movie Reviews,</w:t>
      </w:r>
      <w:r w:rsidRPr="00A2754C">
        <w:rPr>
          <w:rFonts w:ascii="Times New Roman" w:hAnsi="Times New Roman" w:cs="Times New Roman"/>
        </w:rPr>
        <w:t xml:space="preserve">     </w:t>
      </w:r>
      <w:r w:rsidR="00C72067" w:rsidRPr="00A2754C">
        <w:rPr>
          <w:rFonts w:ascii="Times New Roman" w:hAnsi="Times New Roman" w:cs="Times New Roman"/>
        </w:rPr>
        <w:t xml:space="preserve">  </w:t>
      </w:r>
      <w:hyperlink r:id="rId11" w:history="1">
        <w:r w:rsidR="00C72067" w:rsidRPr="00A2754C">
          <w:rPr>
            <w:rStyle w:val="Hyperlink"/>
            <w:rFonts w:ascii="Times New Roman" w:hAnsi="Times New Roman" w:cs="Times New Roman"/>
            <w:color w:val="auto"/>
          </w:rPr>
          <w:t>www.reelviews.net/reelviews/american-history-x</w:t>
        </w:r>
      </w:hyperlink>
    </w:p>
    <w:p w:rsidR="00C72067" w:rsidRPr="00A2754C" w:rsidRDefault="004263F1" w:rsidP="00A2754C">
      <w:pPr>
        <w:tabs>
          <w:tab w:val="left" w:pos="3540"/>
        </w:tabs>
        <w:ind w:firstLine="0"/>
        <w:rPr>
          <w:rFonts w:ascii="Times New Roman" w:hAnsi="Times New Roman" w:cs="Times New Roman"/>
        </w:rPr>
      </w:pPr>
      <w:r w:rsidRPr="00A2754C">
        <w:rPr>
          <w:rFonts w:ascii="Times New Roman" w:hAnsi="Times New Roman" w:cs="Times New Roman"/>
        </w:rPr>
        <w:t xml:space="preserve">         </w:t>
      </w:r>
      <w:r w:rsidR="00C72067" w:rsidRPr="00A2754C">
        <w:rPr>
          <w:rFonts w:ascii="Times New Roman" w:hAnsi="Times New Roman" w:cs="Times New Roman"/>
        </w:rPr>
        <w:t xml:space="preserve">“American History X.” </w:t>
      </w:r>
      <w:r w:rsidR="00C72067" w:rsidRPr="00A2754C">
        <w:rPr>
          <w:rFonts w:ascii="Times New Roman" w:hAnsi="Times New Roman" w:cs="Times New Roman"/>
          <w:i/>
        </w:rPr>
        <w:t>Metacritic</w:t>
      </w:r>
      <w:r w:rsidRPr="00A2754C">
        <w:rPr>
          <w:rFonts w:ascii="Times New Roman" w:hAnsi="Times New Roman" w:cs="Times New Roman"/>
        </w:rPr>
        <w:t xml:space="preserve">, 30 Oct. 1998, </w:t>
      </w:r>
      <w:hyperlink r:id="rId12" w:history="1">
        <w:r w:rsidR="00C72067" w:rsidRPr="00A2754C">
          <w:rPr>
            <w:rStyle w:val="Hyperlink"/>
            <w:rFonts w:ascii="Times New Roman" w:hAnsi="Times New Roman" w:cs="Times New Roman"/>
            <w:color w:val="auto"/>
          </w:rPr>
          <w:t>www.metacritic.com/movie/americanhistory-x/critic-reviews?dist+positive</w:t>
        </w:r>
      </w:hyperlink>
      <w:r w:rsidR="00C72067" w:rsidRPr="00A2754C">
        <w:rPr>
          <w:rFonts w:ascii="Times New Roman" w:hAnsi="Times New Roman" w:cs="Times New Roman"/>
        </w:rPr>
        <w:t>.</w:t>
      </w:r>
    </w:p>
    <w:p w:rsidR="00C72067" w:rsidRPr="00A2754C" w:rsidRDefault="004263F1" w:rsidP="00A2754C">
      <w:pPr>
        <w:tabs>
          <w:tab w:val="left" w:pos="3540"/>
        </w:tabs>
        <w:ind w:firstLine="0"/>
        <w:rPr>
          <w:rFonts w:ascii="Times New Roman" w:hAnsi="Times New Roman" w:cs="Times New Roman"/>
        </w:rPr>
      </w:pPr>
      <w:r w:rsidRPr="00A2754C">
        <w:rPr>
          <w:rFonts w:ascii="Times New Roman" w:hAnsi="Times New Roman" w:cs="Times New Roman"/>
        </w:rPr>
        <w:t xml:space="preserve">          </w:t>
      </w:r>
      <w:r w:rsidR="00C72067" w:rsidRPr="00A2754C">
        <w:rPr>
          <w:rFonts w:ascii="Times New Roman" w:hAnsi="Times New Roman" w:cs="Times New Roman"/>
        </w:rPr>
        <w:t xml:space="preserve">“American History X.” </w:t>
      </w:r>
      <w:r w:rsidR="00C72067" w:rsidRPr="00A2754C">
        <w:rPr>
          <w:rFonts w:ascii="Times New Roman" w:hAnsi="Times New Roman" w:cs="Times New Roman"/>
          <w:i/>
        </w:rPr>
        <w:t>Metacritic</w:t>
      </w:r>
      <w:r w:rsidR="00C72067" w:rsidRPr="00A2754C">
        <w:rPr>
          <w:rFonts w:ascii="Times New Roman" w:hAnsi="Times New Roman" w:cs="Times New Roman"/>
        </w:rPr>
        <w:t xml:space="preserve">, 30 Oct. 1998,  </w:t>
      </w:r>
      <w:hyperlink r:id="rId13" w:history="1">
        <w:r w:rsidR="00C72067" w:rsidRPr="00A2754C">
          <w:rPr>
            <w:rStyle w:val="Hyperlink"/>
            <w:rFonts w:ascii="Times New Roman" w:hAnsi="Times New Roman" w:cs="Times New Roman"/>
            <w:color w:val="auto"/>
          </w:rPr>
          <w:t>www.metaciritc.com/movie/american-history-x/critic-reviews?dist=negative</w:t>
        </w:r>
      </w:hyperlink>
    </w:p>
    <w:p w:rsidR="004263F1" w:rsidRPr="00A2754C" w:rsidRDefault="004263F1" w:rsidP="00A2754C">
      <w:pPr>
        <w:tabs>
          <w:tab w:val="left" w:pos="3540"/>
        </w:tabs>
        <w:ind w:firstLine="0"/>
        <w:rPr>
          <w:rFonts w:ascii="Times New Roman" w:hAnsi="Times New Roman" w:cs="Times New Roman"/>
        </w:rPr>
      </w:pPr>
      <w:r w:rsidRPr="00A2754C">
        <w:rPr>
          <w:rFonts w:ascii="Times New Roman" w:hAnsi="Times New Roman" w:cs="Times New Roman"/>
        </w:rPr>
        <w:t xml:space="preserve">             </w:t>
      </w:r>
      <w:r w:rsidR="00C72067" w:rsidRPr="00A2754C">
        <w:rPr>
          <w:rFonts w:ascii="Times New Roman" w:hAnsi="Times New Roman" w:cs="Times New Roman"/>
        </w:rPr>
        <w:t xml:space="preserve">“External Reviews.” </w:t>
      </w:r>
      <w:r w:rsidR="00C72067" w:rsidRPr="00A2754C">
        <w:rPr>
          <w:rFonts w:ascii="Times New Roman" w:hAnsi="Times New Roman" w:cs="Times New Roman"/>
          <w:i/>
        </w:rPr>
        <w:t>IMDb,</w:t>
      </w:r>
      <w:r w:rsidR="00C72067" w:rsidRPr="00A2754C">
        <w:rPr>
          <w:rFonts w:ascii="Times New Roman" w:hAnsi="Times New Roman" w:cs="Times New Roman"/>
        </w:rPr>
        <w:t xml:space="preserve"> IMDb.com, </w:t>
      </w:r>
      <w:r w:rsidRPr="00A2754C">
        <w:rPr>
          <w:rFonts w:ascii="Times New Roman" w:hAnsi="Times New Roman" w:cs="Times New Roman"/>
        </w:rPr>
        <w:t xml:space="preserve">           </w:t>
      </w:r>
      <w:hyperlink r:id="rId14" w:history="1">
        <w:r w:rsidR="00C72067" w:rsidRPr="00A2754C">
          <w:rPr>
            <w:rStyle w:val="Hyperlink"/>
            <w:rFonts w:ascii="Times New Roman" w:hAnsi="Times New Roman" w:cs="Times New Roman"/>
            <w:color w:val="auto"/>
          </w:rPr>
          <w:t>www.imdb.com/title/tt012586/externalreviews?ref_=tt_ov_rt</w:t>
        </w:r>
      </w:hyperlink>
      <w:r w:rsidR="00C72067" w:rsidRPr="00A2754C">
        <w:rPr>
          <w:rFonts w:ascii="Times New Roman" w:hAnsi="Times New Roman" w:cs="Times New Roman"/>
        </w:rPr>
        <w:t>.</w:t>
      </w:r>
    </w:p>
    <w:p w:rsidR="00C72067" w:rsidRPr="00A2754C" w:rsidRDefault="004263F1" w:rsidP="00A2754C">
      <w:pPr>
        <w:tabs>
          <w:tab w:val="left" w:pos="3540"/>
        </w:tabs>
        <w:ind w:firstLine="0"/>
        <w:rPr>
          <w:rFonts w:ascii="Times New Roman" w:hAnsi="Times New Roman" w:cs="Times New Roman"/>
        </w:rPr>
      </w:pPr>
      <w:r w:rsidRPr="00A2754C">
        <w:rPr>
          <w:rFonts w:ascii="Times New Roman" w:hAnsi="Times New Roman" w:cs="Times New Roman"/>
        </w:rPr>
        <w:t xml:space="preserve">            </w:t>
      </w:r>
      <w:r w:rsidR="00C72067" w:rsidRPr="00A2754C">
        <w:rPr>
          <w:rFonts w:ascii="Times New Roman" w:hAnsi="Times New Roman" w:cs="Times New Roman"/>
          <w:shd w:val="clear" w:color="auto" w:fill="FFE7AF"/>
        </w:rPr>
        <w:t>Gleiberman, Owen. “American History X.” </w:t>
      </w:r>
      <w:r w:rsidR="00C72067" w:rsidRPr="00A2754C">
        <w:rPr>
          <w:rFonts w:ascii="Times New Roman" w:hAnsi="Times New Roman" w:cs="Times New Roman"/>
          <w:i/>
          <w:iCs/>
          <w:shd w:val="clear" w:color="auto" w:fill="FFE7AF"/>
        </w:rPr>
        <w:t>Mrqe review movies</w:t>
      </w:r>
      <w:r w:rsidR="00C72067" w:rsidRPr="00A2754C">
        <w:rPr>
          <w:rFonts w:ascii="Times New Roman" w:hAnsi="Times New Roman" w:cs="Times New Roman"/>
          <w:shd w:val="clear" w:color="auto" w:fill="FFE7AF"/>
        </w:rPr>
        <w:t xml:space="preserve">,       </w:t>
      </w:r>
    </w:p>
    <w:p w:rsidR="00C72067" w:rsidRPr="00A2754C" w:rsidRDefault="004263F1" w:rsidP="00A2754C">
      <w:pPr>
        <w:tabs>
          <w:tab w:val="left" w:pos="3540"/>
        </w:tabs>
        <w:ind w:firstLine="0"/>
        <w:rPr>
          <w:rFonts w:ascii="Times New Roman" w:hAnsi="Times New Roman" w:cs="Times New Roman"/>
        </w:rPr>
      </w:pPr>
      <w:r w:rsidRPr="00A2754C">
        <w:rPr>
          <w:rFonts w:ascii="Times New Roman" w:hAnsi="Times New Roman" w:cs="Times New Roman"/>
          <w:shd w:val="clear" w:color="auto" w:fill="FFE7AF"/>
        </w:rPr>
        <w:t xml:space="preserve"> </w:t>
      </w:r>
      <w:r w:rsidR="00C72067" w:rsidRPr="00A2754C">
        <w:rPr>
          <w:rFonts w:ascii="Times New Roman" w:hAnsi="Times New Roman" w:cs="Times New Roman"/>
          <w:shd w:val="clear" w:color="auto" w:fill="FFE7AF"/>
        </w:rPr>
        <w:t>www.mrqe.com/movie_reviews/american-history-x-m100012562.</w:t>
      </w:r>
    </w:p>
    <w:p w:rsidR="00244114" w:rsidRPr="00A2754C" w:rsidRDefault="000B0F58" w:rsidP="00A2754C">
      <w:pPr>
        <w:suppressAutoHyphens w:val="0"/>
        <w:rPr>
          <w:rFonts w:ascii="Times New Roman" w:eastAsia="Times New Roman" w:hAnsi="Times New Roman" w:cs="Times New Roman"/>
          <w:lang w:eastAsia="en-US"/>
        </w:rPr>
      </w:pPr>
      <w:r w:rsidRPr="00A2754C">
        <w:rPr>
          <w:rFonts w:ascii="Times New Roman" w:hAnsi="Times New Roman" w:cs="Times New Roman"/>
          <w:shd w:val="clear" w:color="auto" w:fill="FFE7AF"/>
        </w:rPr>
        <w:t>“Subtle racism? No racism?” </w:t>
      </w:r>
      <w:r w:rsidRPr="00A2754C">
        <w:rPr>
          <w:rFonts w:ascii="Times New Roman" w:hAnsi="Times New Roman" w:cs="Times New Roman"/>
          <w:i/>
          <w:iCs/>
          <w:shd w:val="clear" w:color="auto" w:fill="FFE7AF"/>
        </w:rPr>
        <w:t>Chicago Tribune</w:t>
      </w:r>
      <w:r w:rsidRPr="00A2754C">
        <w:rPr>
          <w:rFonts w:ascii="Times New Roman" w:hAnsi="Times New Roman" w:cs="Times New Roman"/>
          <w:shd w:val="clear" w:color="auto" w:fill="FFE7AF"/>
        </w:rPr>
        <w:t>, 14 Dec. 2007, search-proquest-com.ccc.idm.oclc.org/chicagotribune/docview/420660940/DDE841873A00497EPQ/1?accountid=37965.</w:t>
      </w:r>
    </w:p>
    <w:p w:rsidR="000B0F58" w:rsidRPr="00A2754C" w:rsidRDefault="000B0F58" w:rsidP="00A2754C">
      <w:pPr>
        <w:suppressAutoHyphens w:val="0"/>
        <w:rPr>
          <w:rFonts w:ascii="Times New Roman" w:eastAsia="Times New Roman" w:hAnsi="Times New Roman" w:cs="Times New Roman"/>
          <w:lang w:eastAsia="en-US"/>
        </w:rPr>
      </w:pPr>
      <w:r w:rsidRPr="00A2754C">
        <w:rPr>
          <w:rFonts w:ascii="Times New Roman" w:hAnsi="Times New Roman" w:cs="Times New Roman"/>
          <w:shd w:val="clear" w:color="auto" w:fill="FFE7AF"/>
        </w:rPr>
        <w:t>“THE WAY TO SURVIVE IT WAS TO MAKE A's.” </w:t>
      </w:r>
      <w:r w:rsidRPr="00A2754C">
        <w:rPr>
          <w:rFonts w:ascii="Times New Roman" w:hAnsi="Times New Roman" w:cs="Times New Roman"/>
          <w:i/>
          <w:iCs/>
          <w:shd w:val="clear" w:color="auto" w:fill="FFE7AF"/>
        </w:rPr>
        <w:t>Ebscohost.</w:t>
      </w:r>
      <w:r w:rsidRPr="00A2754C">
        <w:rPr>
          <w:rFonts w:ascii="Times New Roman" w:hAnsi="Times New Roman" w:cs="Times New Roman"/>
          <w:shd w:val="clear" w:color="auto" w:fill="FFE7AF"/>
        </w:rPr>
        <w:t>, web.b.ebscohost.com.ccc.idm.oclc.org/ehost/detail/detail?vid=2&amp;sid=70364f2a-e0b5-45d9-944d-2b9691afb2f0%40pdc-v-sessmgr01&amp;bdata=JnNpdGU9ZWhvc3QtbGl2ZQ%3d%3d#AN=125148125&amp;db=nfh.</w:t>
      </w:r>
    </w:p>
    <w:p w:rsidR="000B0F58" w:rsidRPr="00A2754C" w:rsidRDefault="0074369C" w:rsidP="00A2754C">
      <w:pPr>
        <w:suppressAutoHyphens w:val="0"/>
        <w:rPr>
          <w:rFonts w:ascii="Times New Roman" w:eastAsia="Times New Roman" w:hAnsi="Times New Roman" w:cs="Times New Roman"/>
          <w:lang w:eastAsia="en-US"/>
        </w:rPr>
      </w:pPr>
      <w:r w:rsidRPr="00A2754C">
        <w:rPr>
          <w:rFonts w:ascii="Times New Roman" w:hAnsi="Times New Roman" w:cs="Times New Roman"/>
          <w:shd w:val="clear" w:color="auto" w:fill="FFE7AF"/>
        </w:rPr>
        <w:lastRenderedPageBreak/>
        <w:t>“HATE.” </w:t>
      </w:r>
      <w:r w:rsidRPr="00A2754C">
        <w:rPr>
          <w:rFonts w:ascii="Times New Roman" w:hAnsi="Times New Roman" w:cs="Times New Roman"/>
          <w:i/>
          <w:iCs/>
          <w:shd w:val="clear" w:color="auto" w:fill="FFE7AF"/>
        </w:rPr>
        <w:t>ProQuest Historical Newspapers: Chicago Defender</w:t>
      </w:r>
      <w:r w:rsidRPr="00A2754C">
        <w:rPr>
          <w:rFonts w:ascii="Times New Roman" w:hAnsi="Times New Roman" w:cs="Times New Roman"/>
          <w:shd w:val="clear" w:color="auto" w:fill="FFE7AF"/>
        </w:rPr>
        <w:t>, search-proquest-com.ccc.idm.oclc.org/hnpchicagodefender/docview/492258855/53DE2DFE5B4342A8PQ/18?accountid=37965.</w:t>
      </w:r>
    </w:p>
    <w:p w:rsidR="0074369C" w:rsidRPr="00A2754C" w:rsidRDefault="0074369C" w:rsidP="00A2754C">
      <w:pPr>
        <w:suppressAutoHyphens w:val="0"/>
        <w:rPr>
          <w:rFonts w:ascii="Times New Roman" w:eastAsia="Times New Roman" w:hAnsi="Times New Roman" w:cs="Times New Roman"/>
          <w:lang w:eastAsia="en-US"/>
        </w:rPr>
      </w:pPr>
      <w:r w:rsidRPr="00A2754C">
        <w:rPr>
          <w:rFonts w:ascii="Times New Roman" w:hAnsi="Times New Roman" w:cs="Times New Roman"/>
          <w:shd w:val="clear" w:color="auto" w:fill="FFE7AF"/>
        </w:rPr>
        <w:t>“Encyclopedia of Race and Racism .” </w:t>
      </w:r>
      <w:r w:rsidRPr="00A2754C">
        <w:rPr>
          <w:rFonts w:ascii="Times New Roman" w:hAnsi="Times New Roman" w:cs="Times New Roman"/>
          <w:i/>
          <w:iCs/>
          <w:shd w:val="clear" w:color="auto" w:fill="FFE7AF"/>
        </w:rPr>
        <w:t>Gale Virtual Reference </w:t>
      </w:r>
      <w:r w:rsidRPr="00A2754C">
        <w:rPr>
          <w:rFonts w:ascii="Times New Roman" w:hAnsi="Times New Roman" w:cs="Times New Roman"/>
          <w:shd w:val="clear" w:color="auto" w:fill="FFE7AF"/>
        </w:rPr>
        <w:t>, go.galegroup.com.ccc.idm.oclc.org/ps/pdfViewer?tabID=T003&amp;resultListType=RESULT_LIST&amp;searchType=BasicSearchForm¤tPosition=1&amp;docId=GALE%7CCX4190600378&amp;docType=Topic overview&amp;sort=RELEVANCE&amp;contentSegment=&amp;prodId=GVRL&amp;contentSet=GALE%7CCX4190600378&amp;searchId=R1&amp;userGroupName=chic13716&amp;inPS=true&amp;&amp;c2c=true#content.</w:t>
      </w:r>
    </w:p>
    <w:p w:rsidR="0074369C" w:rsidRPr="00A2754C" w:rsidRDefault="004263F1" w:rsidP="00A2754C">
      <w:pPr>
        <w:suppressAutoHyphens w:val="0"/>
        <w:rPr>
          <w:rFonts w:ascii="Times New Roman" w:hAnsi="Times New Roman" w:cs="Times New Roman"/>
          <w:shd w:val="clear" w:color="auto" w:fill="FFE7AF"/>
        </w:rPr>
      </w:pPr>
      <w:r w:rsidRPr="00A2754C">
        <w:rPr>
          <w:rFonts w:ascii="Times New Roman" w:hAnsi="Times New Roman" w:cs="Times New Roman"/>
          <w:shd w:val="clear" w:color="auto" w:fill="FFE7AF"/>
        </w:rPr>
        <w:t>Palmer, Sally B. Cameron, Lindsey Rutland, Adam Blake, Belinda. “Majority and minority ethnic status adolescents' bystander responses to racism in school.” </w:t>
      </w:r>
      <w:r w:rsidRPr="00A2754C">
        <w:rPr>
          <w:rFonts w:ascii="Times New Roman" w:hAnsi="Times New Roman" w:cs="Times New Roman"/>
          <w:i/>
          <w:iCs/>
          <w:shd w:val="clear" w:color="auto" w:fill="FFE7AF"/>
        </w:rPr>
        <w:t>Ebscohost.</w:t>
      </w:r>
      <w:r w:rsidRPr="00A2754C">
        <w:rPr>
          <w:rFonts w:ascii="Times New Roman" w:hAnsi="Times New Roman" w:cs="Times New Roman"/>
          <w:shd w:val="clear" w:color="auto" w:fill="FFE7AF"/>
        </w:rPr>
        <w:t>, Sept. 2017, web.a.ebscohost.com.ccc.idm.oclc.org/ehost/detail/detail?vid=3&amp;sid=8af2b153-31a5-41e2-9d90-7f32ef90fff9%40sessionmgr4008&amp;bdata=JnNpdGU9ZWhvc3QtbGl2ZQ%3d%3d#AN=125070758&amp;db=a9h.</w:t>
      </w:r>
    </w:p>
    <w:p w:rsidR="00080E52" w:rsidRPr="00A2754C" w:rsidRDefault="00080E52" w:rsidP="00A2754C">
      <w:pPr>
        <w:suppressAutoHyphens w:val="0"/>
        <w:rPr>
          <w:rFonts w:ascii="Times New Roman" w:eastAsia="Times New Roman" w:hAnsi="Times New Roman" w:cs="Times New Roman"/>
          <w:lang w:eastAsia="en-US"/>
        </w:rPr>
      </w:pPr>
      <w:r w:rsidRPr="00080E52">
        <w:rPr>
          <w:rFonts w:ascii="Times New Roman" w:eastAsia="Times New Roman" w:hAnsi="Times New Roman" w:cs="Times New Roman"/>
          <w:lang w:eastAsia="en-US"/>
        </w:rPr>
        <w:t>Levin, Brian, Nolan, James J. “The Evolving World of Hate and Extremism.” </w:t>
      </w:r>
      <w:r w:rsidRPr="00080E52">
        <w:rPr>
          <w:rFonts w:ascii="Times New Roman" w:eastAsia="Times New Roman" w:hAnsi="Times New Roman" w:cs="Times New Roman"/>
          <w:i/>
          <w:iCs/>
          <w:lang w:eastAsia="en-US"/>
        </w:rPr>
        <w:t>Ebscohost</w:t>
      </w:r>
      <w:r w:rsidRPr="00080E52">
        <w:rPr>
          <w:rFonts w:ascii="Times New Roman" w:eastAsia="Times New Roman" w:hAnsi="Times New Roman" w:cs="Times New Roman"/>
          <w:lang w:eastAsia="en-US"/>
        </w:rPr>
        <w:t>, web.a.ebscohost.com.ccc.idm.oclc.org/ehost/detail/detail?vid=2&amp;sid=5cb6e61c-3117-4e1d-ac93-1fe6ccb474ad%40sessionmgr4006&amp;bdata=JnNpdGU9ZWhvc3QtbGl2ZQ%3d%3d#AN=110353439&amp;db=eft.</w:t>
      </w:r>
    </w:p>
    <w:p w:rsidR="00094E0A" w:rsidRPr="00A2754C" w:rsidRDefault="00080E52" w:rsidP="00A2754C">
      <w:pPr>
        <w:suppressAutoHyphens w:val="0"/>
        <w:rPr>
          <w:rFonts w:ascii="Times New Roman" w:eastAsia="Times New Roman" w:hAnsi="Times New Roman" w:cs="Times New Roman"/>
          <w:lang w:eastAsia="en-US"/>
        </w:rPr>
      </w:pPr>
      <w:r w:rsidRPr="00080E52">
        <w:rPr>
          <w:rFonts w:ascii="Times New Roman" w:eastAsia="Times New Roman" w:hAnsi="Times New Roman" w:cs="Times New Roman"/>
          <w:lang w:eastAsia="en-US"/>
        </w:rPr>
        <w:t>Milner, H. Richard. “Why Are Students of Color (Still) Punished More Severely and Frequently Than White Students?” </w:t>
      </w:r>
      <w:r w:rsidRPr="00080E52">
        <w:rPr>
          <w:rFonts w:ascii="Times New Roman" w:eastAsia="Times New Roman" w:hAnsi="Times New Roman" w:cs="Times New Roman"/>
          <w:i/>
          <w:iCs/>
          <w:lang w:eastAsia="en-US"/>
        </w:rPr>
        <w:t>Ebscohost</w:t>
      </w:r>
      <w:r w:rsidRPr="00080E52">
        <w:rPr>
          <w:rFonts w:ascii="Times New Roman" w:eastAsia="Times New Roman" w:hAnsi="Times New Roman" w:cs="Times New Roman"/>
          <w:lang w:eastAsia="en-US"/>
        </w:rPr>
        <w:t>, web.a.ebscohost.com.ccc.idm.oclc.org/ehost/detail/detail?vid=5&amp;sid=5cb6e61c-3117-4e1d-</w:t>
      </w:r>
      <w:r w:rsidRPr="00080E52">
        <w:rPr>
          <w:rFonts w:ascii="Times New Roman" w:eastAsia="Times New Roman" w:hAnsi="Times New Roman" w:cs="Times New Roman"/>
          <w:lang w:eastAsia="en-US"/>
        </w:rPr>
        <w:lastRenderedPageBreak/>
        <w:t>ac93-1fe6ccb474ad%40sessionmgr4006&amp;bdata=JnNpdGU9ZWhvc3QtbGl2ZQ%3d%3d#AN=88086286&amp;db=eft.</w:t>
      </w:r>
    </w:p>
    <w:p w:rsidR="00A2754C" w:rsidRPr="00A2754C" w:rsidRDefault="00A2754C" w:rsidP="00A2754C">
      <w:pPr>
        <w:suppressAutoHyphens w:val="0"/>
        <w:rPr>
          <w:rFonts w:ascii="Times New Roman" w:eastAsia="Times New Roman" w:hAnsi="Times New Roman" w:cs="Times New Roman"/>
          <w:lang w:eastAsia="en-US"/>
        </w:rPr>
      </w:pPr>
      <w:r w:rsidRPr="00A2754C">
        <w:rPr>
          <w:rFonts w:ascii="Times New Roman" w:eastAsia="Times New Roman" w:hAnsi="Times New Roman" w:cs="Times New Roman"/>
          <w:lang w:eastAsia="en-US"/>
        </w:rPr>
        <w:t>Krieger, Nancy, Waterman, Pamela D Hartman, Cathy Bates, Lisa M Stoddard, Anne M Quinn, Margaret M Sorensen, Glorian Barbeau, Elizabeth M. “Social hazards on the job: workplace abuse, sexual harassment, and racial discrimination--a study of Black, Latino, and White low-Income women and men workers in the United States.” </w:t>
      </w:r>
      <w:r w:rsidRPr="00A2754C">
        <w:rPr>
          <w:rFonts w:ascii="Times New Roman" w:eastAsia="Times New Roman" w:hAnsi="Times New Roman" w:cs="Times New Roman"/>
          <w:i/>
          <w:iCs/>
          <w:lang w:eastAsia="en-US"/>
        </w:rPr>
        <w:t>Ebscohost</w:t>
      </w:r>
      <w:r w:rsidRPr="00A2754C">
        <w:rPr>
          <w:rFonts w:ascii="Times New Roman" w:eastAsia="Times New Roman" w:hAnsi="Times New Roman" w:cs="Times New Roman"/>
          <w:lang w:eastAsia="en-US"/>
        </w:rPr>
        <w:t>, web.a.ebscohost.com.ccc.idm.oclc.org/ehost/detail/detail?vid=2&amp;sid=4e354b14-bffd-410f-b24c-ea12e9e0f1f4%40sessionmgr4010&amp;bdata=JnNpdGU9ZWhvc3QtbGl2ZQ%3d%3d#AN=MED-16524165&amp;db=flh.</w:t>
      </w:r>
    </w:p>
    <w:p w:rsidR="00A2754C" w:rsidRPr="00A2754C" w:rsidRDefault="00A2754C" w:rsidP="00A2754C">
      <w:pPr>
        <w:suppressAutoHyphens w:val="0"/>
        <w:ind w:hanging="330"/>
        <w:rPr>
          <w:rFonts w:ascii="Times New Roman" w:eastAsia="Times New Roman" w:hAnsi="Times New Roman" w:cs="Times New Roman"/>
          <w:lang w:eastAsia="en-US"/>
        </w:rPr>
      </w:pPr>
    </w:p>
    <w:p w:rsidR="00094E0A" w:rsidRDefault="00094E0A" w:rsidP="00AC7EE7">
      <w:pPr>
        <w:suppressAutoHyphens w:val="0"/>
        <w:spacing w:line="240" w:lineRule="auto"/>
        <w:ind w:firstLine="0"/>
        <w:rPr>
          <w:rFonts w:ascii="Times New Roman" w:eastAsia="Times New Roman" w:hAnsi="Times New Roman" w:cs="Times New Roman"/>
          <w:lang w:eastAsia="en-US"/>
        </w:rPr>
      </w:pPr>
    </w:p>
    <w:p w:rsidR="00094E0A" w:rsidRDefault="00094E0A" w:rsidP="00AC7EE7">
      <w:pPr>
        <w:suppressAutoHyphens w:val="0"/>
        <w:spacing w:line="240" w:lineRule="auto"/>
        <w:ind w:firstLine="0"/>
        <w:rPr>
          <w:rFonts w:ascii="Times New Roman" w:eastAsia="Times New Roman" w:hAnsi="Times New Roman" w:cs="Times New Roman"/>
          <w:lang w:eastAsia="en-US"/>
        </w:rPr>
      </w:pPr>
    </w:p>
    <w:p w:rsidR="00094E0A" w:rsidRDefault="00094E0A" w:rsidP="00AC7EE7">
      <w:pPr>
        <w:suppressAutoHyphens w:val="0"/>
        <w:spacing w:line="240" w:lineRule="auto"/>
        <w:ind w:firstLine="0"/>
        <w:rPr>
          <w:rFonts w:ascii="Times New Roman" w:eastAsia="Times New Roman" w:hAnsi="Times New Roman" w:cs="Times New Roman"/>
          <w:lang w:eastAsia="en-US"/>
        </w:rPr>
      </w:pPr>
    </w:p>
    <w:p w:rsidR="00094E0A" w:rsidRDefault="00094E0A" w:rsidP="00AC7EE7">
      <w:pPr>
        <w:suppressAutoHyphens w:val="0"/>
        <w:spacing w:line="240" w:lineRule="auto"/>
        <w:ind w:firstLine="0"/>
        <w:rPr>
          <w:rFonts w:ascii="Times New Roman" w:eastAsia="Times New Roman" w:hAnsi="Times New Roman" w:cs="Times New Roman"/>
          <w:lang w:eastAsia="en-US"/>
        </w:rPr>
      </w:pPr>
    </w:p>
    <w:p w:rsidR="00094E0A" w:rsidRDefault="00094E0A" w:rsidP="00AC7EE7">
      <w:pPr>
        <w:suppressAutoHyphens w:val="0"/>
        <w:spacing w:line="240" w:lineRule="auto"/>
        <w:ind w:firstLine="0"/>
        <w:rPr>
          <w:rFonts w:ascii="Times New Roman" w:eastAsia="Times New Roman" w:hAnsi="Times New Roman" w:cs="Times New Roman"/>
          <w:lang w:eastAsia="en-US"/>
        </w:rPr>
      </w:pPr>
    </w:p>
    <w:p w:rsidR="00094E0A" w:rsidRDefault="00094E0A" w:rsidP="00AC7EE7">
      <w:pPr>
        <w:suppressAutoHyphens w:val="0"/>
        <w:spacing w:line="240" w:lineRule="auto"/>
        <w:ind w:firstLine="0"/>
        <w:rPr>
          <w:rFonts w:ascii="Times New Roman" w:eastAsia="Times New Roman" w:hAnsi="Times New Roman" w:cs="Times New Roman"/>
          <w:lang w:eastAsia="en-US"/>
        </w:rPr>
      </w:pPr>
    </w:p>
    <w:p w:rsidR="00E614DD" w:rsidRDefault="00E614DD" w:rsidP="00AC7EE7">
      <w:pPr>
        <w:pStyle w:val="Title"/>
      </w:pPr>
    </w:p>
    <w:sectPr w:rsidR="00E614DD">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217" w:rsidRDefault="00692217">
      <w:pPr>
        <w:spacing w:line="240" w:lineRule="auto"/>
      </w:pPr>
      <w:r>
        <w:separator/>
      </w:r>
    </w:p>
  </w:endnote>
  <w:endnote w:type="continuationSeparator" w:id="0">
    <w:p w:rsidR="00692217" w:rsidRDefault="00692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217" w:rsidRDefault="00692217">
      <w:pPr>
        <w:spacing w:line="240" w:lineRule="auto"/>
      </w:pPr>
      <w:r>
        <w:separator/>
      </w:r>
    </w:p>
  </w:footnote>
  <w:footnote w:type="continuationSeparator" w:id="0">
    <w:p w:rsidR="00692217" w:rsidRDefault="00692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2E0045">
    <w:pPr>
      <w:pStyle w:val="Header"/>
    </w:pPr>
    <w:r>
      <w:t>Ahmed</w:t>
    </w:r>
    <w:r w:rsidR="00691EC1">
      <w:t xml:space="preserve"> </w:t>
    </w:r>
    <w:r w:rsidR="00691EC1">
      <w:fldChar w:fldCharType="begin"/>
    </w:r>
    <w:r w:rsidR="00691EC1">
      <w:instrText xml:space="preserve"> PAGE   \* MERGEFORMAT </w:instrText>
    </w:r>
    <w:r w:rsidR="00691EC1">
      <w:fldChar w:fldCharType="separate"/>
    </w:r>
    <w:r w:rsidR="009057F9">
      <w:rPr>
        <w:noProof/>
      </w:rPr>
      <w:t>6</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AC7EE7">
    <w:pPr>
      <w:pStyle w:val="Header"/>
    </w:pPr>
    <w:r>
      <w:t>Ahmed</w:t>
    </w:r>
    <w:r w:rsidR="00B13D1B">
      <w:t xml:space="preserve"> </w:t>
    </w:r>
    <w:r w:rsidR="00691EC1">
      <w:fldChar w:fldCharType="begin"/>
    </w:r>
    <w:r w:rsidR="00691EC1">
      <w:instrText xml:space="preserve"> PAGE   \* MERGEFORMAT </w:instrText>
    </w:r>
    <w:r w:rsidR="00691EC1">
      <w:fldChar w:fldCharType="separate"/>
    </w:r>
    <w:r w:rsidR="009057F9">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2A84936"/>
    <w:multiLevelType w:val="multilevel"/>
    <w:tmpl w:val="DAE41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32D0B11"/>
    <w:multiLevelType w:val="hybridMultilevel"/>
    <w:tmpl w:val="70B2C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114FEC"/>
    <w:multiLevelType w:val="multilevel"/>
    <w:tmpl w:val="D26CF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CF50E82"/>
    <w:multiLevelType w:val="hybridMultilevel"/>
    <w:tmpl w:val="9CF0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FE48E7"/>
    <w:multiLevelType w:val="multilevel"/>
    <w:tmpl w:val="FD962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D12BF"/>
    <w:multiLevelType w:val="hybridMultilevel"/>
    <w:tmpl w:val="4EDC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1B5787"/>
    <w:multiLevelType w:val="multilevel"/>
    <w:tmpl w:val="4572ABF8"/>
    <w:numStyleLink w:val="MLAOutline"/>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3"/>
  </w:num>
  <w:num w:numId="13">
    <w:abstractNumId w:val="24"/>
  </w:num>
  <w:num w:numId="14">
    <w:abstractNumId w:val="16"/>
  </w:num>
  <w:num w:numId="15">
    <w:abstractNumId w:val="26"/>
  </w:num>
  <w:num w:numId="16">
    <w:abstractNumId w:val="22"/>
  </w:num>
  <w:num w:numId="17">
    <w:abstractNumId w:val="11"/>
  </w:num>
  <w:num w:numId="18">
    <w:abstractNumId w:val="10"/>
  </w:num>
  <w:num w:numId="19">
    <w:abstractNumId w:val="18"/>
  </w:num>
  <w:num w:numId="20">
    <w:abstractNumId w:val="27"/>
  </w:num>
  <w:num w:numId="21">
    <w:abstractNumId w:val="14"/>
  </w:num>
  <w:num w:numId="22">
    <w:abstractNumId w:val="25"/>
  </w:num>
  <w:num w:numId="23">
    <w:abstractNumId w:val="20"/>
  </w:num>
  <w:num w:numId="24">
    <w:abstractNumId w:val="13"/>
  </w:num>
  <w:num w:numId="25">
    <w:abstractNumId w:val="17"/>
  </w:num>
  <w:num w:numId="26">
    <w:abstractNumId w:val="19"/>
  </w:num>
  <w:num w:numId="27">
    <w:abstractNumId w:val="1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E7"/>
    <w:rsid w:val="000141A0"/>
    <w:rsid w:val="00025027"/>
    <w:rsid w:val="00040CBB"/>
    <w:rsid w:val="00080E52"/>
    <w:rsid w:val="00094E0A"/>
    <w:rsid w:val="000B0F58"/>
    <w:rsid w:val="000B78C8"/>
    <w:rsid w:val="000F1F87"/>
    <w:rsid w:val="00103B4A"/>
    <w:rsid w:val="00111D1B"/>
    <w:rsid w:val="001463B2"/>
    <w:rsid w:val="001F62C0"/>
    <w:rsid w:val="00244114"/>
    <w:rsid w:val="00245E02"/>
    <w:rsid w:val="002E0045"/>
    <w:rsid w:val="00306ED6"/>
    <w:rsid w:val="003424D7"/>
    <w:rsid w:val="003425CF"/>
    <w:rsid w:val="00353B66"/>
    <w:rsid w:val="00404631"/>
    <w:rsid w:val="004263F1"/>
    <w:rsid w:val="00435FC5"/>
    <w:rsid w:val="00454671"/>
    <w:rsid w:val="004A2675"/>
    <w:rsid w:val="004E436D"/>
    <w:rsid w:val="004F7139"/>
    <w:rsid w:val="00532DF7"/>
    <w:rsid w:val="005901E4"/>
    <w:rsid w:val="00660434"/>
    <w:rsid w:val="00691EC1"/>
    <w:rsid w:val="00692217"/>
    <w:rsid w:val="0074369C"/>
    <w:rsid w:val="007C53FB"/>
    <w:rsid w:val="00855180"/>
    <w:rsid w:val="008624C7"/>
    <w:rsid w:val="008B7D18"/>
    <w:rsid w:val="008F1F97"/>
    <w:rsid w:val="008F4052"/>
    <w:rsid w:val="009057F9"/>
    <w:rsid w:val="009D4EB3"/>
    <w:rsid w:val="00A2754C"/>
    <w:rsid w:val="00AC7EE7"/>
    <w:rsid w:val="00B13D1B"/>
    <w:rsid w:val="00B57D9A"/>
    <w:rsid w:val="00B818DF"/>
    <w:rsid w:val="00C72067"/>
    <w:rsid w:val="00C747B8"/>
    <w:rsid w:val="00D52117"/>
    <w:rsid w:val="00DB0D39"/>
    <w:rsid w:val="00E03F37"/>
    <w:rsid w:val="00E07EC5"/>
    <w:rsid w:val="00E14005"/>
    <w:rsid w:val="00E614DD"/>
    <w:rsid w:val="00F24ECE"/>
    <w:rsid w:val="00F9444C"/>
    <w:rsid w:val="00F9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076BA5-3B3E-49D0-9503-8D551D84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B181F9F8616943F19097F524DF502D07">
    <w:name w:val="B181F9F8616943F19097F524DF502D07"/>
    <w:rsid w:val="00AC7EE7"/>
    <w:pPr>
      <w:spacing w:after="160" w:line="259" w:lineRule="auto"/>
      <w:ind w:firstLine="0"/>
    </w:pPr>
    <w:rPr>
      <w:sz w:val="22"/>
      <w:szCs w:val="22"/>
      <w:lang w:eastAsia="en-US"/>
    </w:rPr>
  </w:style>
  <w:style w:type="character" w:styleId="Strong">
    <w:name w:val="Strong"/>
    <w:basedOn w:val="DefaultParagraphFont"/>
    <w:uiPriority w:val="22"/>
    <w:qFormat/>
    <w:rsid w:val="00AC7EE7"/>
    <w:rPr>
      <w:b/>
      <w:bCs/>
    </w:rPr>
  </w:style>
  <w:style w:type="character" w:customStyle="1" w:styleId="apple-converted-space">
    <w:name w:val="apple-converted-space"/>
    <w:basedOn w:val="DefaultParagraphFont"/>
    <w:rsid w:val="00AC7EE7"/>
  </w:style>
  <w:style w:type="paragraph" w:styleId="ListParagraph">
    <w:name w:val="List Paragraph"/>
    <w:basedOn w:val="Normal"/>
    <w:uiPriority w:val="34"/>
    <w:unhideWhenUsed/>
    <w:qFormat/>
    <w:rsid w:val="00244114"/>
    <w:pPr>
      <w:ind w:left="720"/>
      <w:contextualSpacing/>
    </w:pPr>
  </w:style>
  <w:style w:type="character" w:styleId="Hyperlink">
    <w:name w:val="Hyperlink"/>
    <w:basedOn w:val="DefaultParagraphFont"/>
    <w:uiPriority w:val="99"/>
    <w:unhideWhenUsed/>
    <w:rsid w:val="00C72067"/>
    <w:rPr>
      <w:color w:val="0000FF"/>
      <w:u w:val="single"/>
    </w:rPr>
  </w:style>
  <w:style w:type="character" w:styleId="UnresolvedMention">
    <w:name w:val="Unresolved Mention"/>
    <w:basedOn w:val="DefaultParagraphFont"/>
    <w:uiPriority w:val="99"/>
    <w:semiHidden/>
    <w:unhideWhenUsed/>
    <w:rsid w:val="00C720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4434859">
      <w:bodyDiv w:val="1"/>
      <w:marLeft w:val="0"/>
      <w:marRight w:val="0"/>
      <w:marTop w:val="0"/>
      <w:marBottom w:val="0"/>
      <w:divBdr>
        <w:top w:val="none" w:sz="0" w:space="0" w:color="auto"/>
        <w:left w:val="none" w:sz="0" w:space="0" w:color="auto"/>
        <w:bottom w:val="none" w:sz="0" w:space="0" w:color="auto"/>
        <w:right w:val="none" w:sz="0" w:space="0" w:color="auto"/>
      </w:divBdr>
      <w:divsChild>
        <w:div w:id="207844090">
          <w:marLeft w:val="-225"/>
          <w:marRight w:val="-225"/>
          <w:marTop w:val="0"/>
          <w:marBottom w:val="0"/>
          <w:divBdr>
            <w:top w:val="none" w:sz="0" w:space="0" w:color="auto"/>
            <w:left w:val="none" w:sz="0" w:space="0" w:color="auto"/>
            <w:bottom w:val="none" w:sz="0" w:space="0" w:color="auto"/>
            <w:right w:val="none" w:sz="0" w:space="0" w:color="auto"/>
          </w:divBdr>
          <w:divsChild>
            <w:div w:id="1201818016">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67514586">
      <w:bodyDiv w:val="1"/>
      <w:marLeft w:val="0"/>
      <w:marRight w:val="0"/>
      <w:marTop w:val="0"/>
      <w:marBottom w:val="0"/>
      <w:divBdr>
        <w:top w:val="none" w:sz="0" w:space="0" w:color="auto"/>
        <w:left w:val="none" w:sz="0" w:space="0" w:color="auto"/>
        <w:bottom w:val="none" w:sz="0" w:space="0" w:color="auto"/>
        <w:right w:val="none" w:sz="0" w:space="0" w:color="auto"/>
      </w:divBdr>
      <w:divsChild>
        <w:div w:id="1618483207">
          <w:marLeft w:val="480"/>
          <w:marRight w:val="0"/>
          <w:marTop w:val="0"/>
          <w:marBottom w:val="0"/>
          <w:divBdr>
            <w:top w:val="none" w:sz="0" w:space="0" w:color="auto"/>
            <w:left w:val="none" w:sz="0" w:space="0" w:color="auto"/>
            <w:bottom w:val="none" w:sz="0" w:space="0" w:color="auto"/>
            <w:right w:val="none" w:sz="0" w:space="0" w:color="auto"/>
          </w:divBdr>
        </w:div>
      </w:divsChild>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9759091">
      <w:bodyDiv w:val="1"/>
      <w:marLeft w:val="0"/>
      <w:marRight w:val="0"/>
      <w:marTop w:val="0"/>
      <w:marBottom w:val="0"/>
      <w:divBdr>
        <w:top w:val="none" w:sz="0" w:space="0" w:color="auto"/>
        <w:left w:val="none" w:sz="0" w:space="0" w:color="auto"/>
        <w:bottom w:val="none" w:sz="0" w:space="0" w:color="auto"/>
        <w:right w:val="none" w:sz="0" w:space="0" w:color="auto"/>
      </w:divBdr>
      <w:divsChild>
        <w:div w:id="52431996">
          <w:marLeft w:val="-225"/>
          <w:marRight w:val="-225"/>
          <w:marTop w:val="0"/>
          <w:marBottom w:val="0"/>
          <w:divBdr>
            <w:top w:val="none" w:sz="0" w:space="0" w:color="auto"/>
            <w:left w:val="none" w:sz="0" w:space="0" w:color="auto"/>
            <w:bottom w:val="none" w:sz="0" w:space="0" w:color="auto"/>
            <w:right w:val="none" w:sz="0" w:space="0" w:color="auto"/>
          </w:divBdr>
          <w:divsChild>
            <w:div w:id="1919822250">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850334233">
      <w:bodyDiv w:val="1"/>
      <w:marLeft w:val="0"/>
      <w:marRight w:val="0"/>
      <w:marTop w:val="0"/>
      <w:marBottom w:val="0"/>
      <w:divBdr>
        <w:top w:val="none" w:sz="0" w:space="0" w:color="auto"/>
        <w:left w:val="none" w:sz="0" w:space="0" w:color="auto"/>
        <w:bottom w:val="none" w:sz="0" w:space="0" w:color="auto"/>
        <w:right w:val="none" w:sz="0" w:space="0" w:color="auto"/>
      </w:divBdr>
      <w:divsChild>
        <w:div w:id="1792088724">
          <w:marLeft w:val="-225"/>
          <w:marRight w:val="-225"/>
          <w:marTop w:val="0"/>
          <w:marBottom w:val="0"/>
          <w:divBdr>
            <w:top w:val="none" w:sz="0" w:space="0" w:color="auto"/>
            <w:left w:val="none" w:sz="0" w:space="0" w:color="auto"/>
            <w:bottom w:val="none" w:sz="0" w:space="0" w:color="auto"/>
            <w:right w:val="none" w:sz="0" w:space="0" w:color="auto"/>
          </w:divBdr>
          <w:divsChild>
            <w:div w:id="496268552">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7/10/08/business/dove-ad-racist.html" TargetMode="External"/><Relationship Id="rId13" Type="http://schemas.openxmlformats.org/officeDocument/2006/relationships/hyperlink" Target="http://www.metaciritc.com/movie/american-history-x/critic-reviews?dist=negati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acritic.com/movie/americanhistory-x/critic-reviews?dist+positiv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elviews.net/reelviews/american-history-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etacritic.com/movie/americanhistory-x" TargetMode="External"/><Relationship Id="rId4" Type="http://schemas.openxmlformats.org/officeDocument/2006/relationships/settings" Target="settings.xml"/><Relationship Id="rId9" Type="http://schemas.openxmlformats.org/officeDocument/2006/relationships/hyperlink" Target="http://www.illinois.gov/dhr/News/Documents/Summer_of_Hate.pdf" TargetMode="External"/><Relationship Id="rId14" Type="http://schemas.openxmlformats.org/officeDocument/2006/relationships/hyperlink" Target="http://www.imdb.com/title/tt012586/externalreviews?ref_=tt_ov_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daf\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TotalTime>
  <Pages>1</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dc:creator>
  <cp:keywords/>
  <dc:description/>
  <cp:lastModifiedBy>Sadaf Ahmed</cp:lastModifiedBy>
  <cp:revision>4</cp:revision>
  <dcterms:created xsi:type="dcterms:W3CDTF">2017-11-18T03:36:00Z</dcterms:created>
  <dcterms:modified xsi:type="dcterms:W3CDTF">2017-11-18T03:39:00Z</dcterms:modified>
  <cp:version/>
</cp:coreProperties>
</file>